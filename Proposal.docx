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3DD0E" w14:textId="2000312E" w:rsidR="00DE65A5" w:rsidRPr="001279F2" w:rsidRDefault="00250EBA" w:rsidP="00986EA2">
      <w:pPr>
        <w:pStyle w:val="ACLTitle"/>
        <w:rPr>
          <w:vanish/>
          <w:lang w:eastAsia="tr-TR"/>
          <w:specVanish/>
        </w:rPr>
      </w:pPr>
      <w:r>
        <w:rPr>
          <w:lang w:eastAsia="tr-TR"/>
        </w:rPr>
        <w:t>Team ‘How Does That Make You Feel?’: SemEval2016 Task 4 Proposal</w:t>
      </w:r>
      <w:r w:rsidR="00DE65A5"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14:paraId="51C90C28" w14:textId="77777777" w:rsidTr="00FE4C01">
        <w:trPr>
          <w:trHeight w:val="288"/>
          <w:jc w:val="center"/>
        </w:trPr>
        <w:tc>
          <w:tcPr>
            <w:tcW w:w="9345" w:type="dxa"/>
          </w:tcPr>
          <w:p w14:paraId="5C841290"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575D9F4D" w14:textId="77777777" w:rsidTr="00FE4C01">
        <w:trPr>
          <w:trHeight w:val="288"/>
          <w:jc w:val="center"/>
        </w:trPr>
        <w:tc>
          <w:tcPr>
            <w:tcW w:w="9345" w:type="dxa"/>
          </w:tcPr>
          <w:p w14:paraId="66A64879" w14:textId="2E1DC123" w:rsidR="00DE65A5" w:rsidRDefault="00250EBA" w:rsidP="00250EBA">
            <w:pPr>
              <w:autoSpaceDE w:val="0"/>
              <w:autoSpaceDN w:val="0"/>
              <w:adjustRightInd w:val="0"/>
              <w:jc w:val="center"/>
              <w:rPr>
                <w:b/>
                <w:kern w:val="16"/>
                <w:sz w:val="24"/>
                <w:szCs w:val="24"/>
                <w:lang w:eastAsia="tr-TR"/>
              </w:rPr>
            </w:pPr>
            <w:r>
              <w:rPr>
                <w:b/>
                <w:kern w:val="16"/>
                <w:sz w:val="24"/>
                <w:szCs w:val="24"/>
                <w:lang w:eastAsia="tr-TR"/>
              </w:rPr>
              <w:t>Evan Akers – M08637241</w:t>
            </w:r>
          </w:p>
          <w:p w14:paraId="29CCF23D"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 xml:space="preserve">Kyle </w:t>
            </w:r>
            <w:proofErr w:type="spellStart"/>
            <w:r>
              <w:rPr>
                <w:b/>
                <w:kern w:val="16"/>
                <w:sz w:val="24"/>
                <w:szCs w:val="24"/>
                <w:lang w:eastAsia="tr-TR"/>
              </w:rPr>
              <w:t>Arens</w:t>
            </w:r>
            <w:proofErr w:type="spellEnd"/>
            <w:r>
              <w:rPr>
                <w:b/>
                <w:kern w:val="16"/>
                <w:sz w:val="24"/>
                <w:szCs w:val="24"/>
                <w:lang w:eastAsia="tr-TR"/>
              </w:rPr>
              <w:t xml:space="preserve"> – M06181631</w:t>
            </w:r>
          </w:p>
          <w:p w14:paraId="4D0E068A" w14:textId="77777777" w:rsidR="00250EBA" w:rsidRDefault="00250EBA" w:rsidP="00250EBA">
            <w:pPr>
              <w:autoSpaceDE w:val="0"/>
              <w:autoSpaceDN w:val="0"/>
              <w:adjustRightInd w:val="0"/>
              <w:jc w:val="center"/>
              <w:rPr>
                <w:b/>
                <w:kern w:val="16"/>
                <w:sz w:val="24"/>
                <w:szCs w:val="24"/>
                <w:lang w:eastAsia="tr-TR"/>
              </w:rPr>
            </w:pPr>
            <w:r>
              <w:rPr>
                <w:b/>
                <w:kern w:val="16"/>
                <w:sz w:val="24"/>
                <w:szCs w:val="24"/>
                <w:lang w:eastAsia="tr-TR"/>
              </w:rPr>
              <w:t>Ryan Benner – M04890768</w:t>
            </w:r>
          </w:p>
          <w:p w14:paraId="28E43F50" w14:textId="2A0A67F7" w:rsidR="00250EBA" w:rsidRPr="00250EBA" w:rsidRDefault="00250EBA" w:rsidP="00250EBA">
            <w:pPr>
              <w:autoSpaceDE w:val="0"/>
              <w:autoSpaceDN w:val="0"/>
              <w:adjustRightInd w:val="0"/>
              <w:jc w:val="center"/>
              <w:rPr>
                <w:b/>
                <w:kern w:val="16"/>
                <w:sz w:val="24"/>
                <w:szCs w:val="24"/>
                <w:lang w:eastAsia="tr-TR"/>
              </w:rPr>
            </w:pPr>
            <w:r>
              <w:rPr>
                <w:b/>
                <w:kern w:val="16"/>
                <w:sz w:val="24"/>
                <w:szCs w:val="24"/>
                <w:lang w:eastAsia="tr-TR"/>
              </w:rPr>
              <w:t>Joe Hirschfeld – M08704926</w:t>
            </w:r>
          </w:p>
        </w:tc>
      </w:tr>
      <w:tr w:rsidR="00DE65A5" w:rsidRPr="001279F2" w14:paraId="6B5F370F" w14:textId="77777777" w:rsidTr="00FE4C01">
        <w:trPr>
          <w:trHeight w:val="288"/>
          <w:jc w:val="center"/>
        </w:trPr>
        <w:tc>
          <w:tcPr>
            <w:tcW w:w="9345" w:type="dxa"/>
          </w:tcPr>
          <w:p w14:paraId="3DB53280" w14:textId="77777777" w:rsidR="00DE65A5" w:rsidRPr="00250EBA" w:rsidRDefault="00DE65A5" w:rsidP="00FE4C01">
            <w:pPr>
              <w:autoSpaceDE w:val="0"/>
              <w:autoSpaceDN w:val="0"/>
              <w:adjustRightInd w:val="0"/>
              <w:rPr>
                <w:b/>
                <w:kern w:val="16"/>
                <w:sz w:val="24"/>
                <w:szCs w:val="24"/>
                <w:lang w:eastAsia="tr-TR"/>
              </w:rPr>
            </w:pPr>
          </w:p>
        </w:tc>
      </w:tr>
      <w:tr w:rsidR="00DE65A5" w:rsidRPr="001279F2" w14:paraId="50FA5D5E" w14:textId="77777777" w:rsidTr="00FE4C01">
        <w:trPr>
          <w:trHeight w:val="272"/>
          <w:jc w:val="center"/>
        </w:trPr>
        <w:tc>
          <w:tcPr>
            <w:tcW w:w="9345" w:type="dxa"/>
          </w:tcPr>
          <w:p w14:paraId="3ED01D21" w14:textId="77777777" w:rsidR="00DE65A5" w:rsidRPr="00250EBA" w:rsidRDefault="00DE65A5" w:rsidP="009B7A2C">
            <w:pPr>
              <w:pStyle w:val="ACLAuthor"/>
              <w:rPr>
                <w:szCs w:val="24"/>
              </w:rPr>
            </w:pPr>
            <w:r w:rsidRPr="00250EBA">
              <w:rPr>
                <w:szCs w:val="24"/>
              </w:rPr>
              <w:t>Anonymous NAACL submission</w:t>
            </w:r>
          </w:p>
        </w:tc>
      </w:tr>
      <w:tr w:rsidR="00DE65A5" w:rsidRPr="00C15082" w14:paraId="4488D2DD" w14:textId="77777777" w:rsidTr="00FE4C01">
        <w:trPr>
          <w:trHeight w:val="272"/>
          <w:jc w:val="center"/>
        </w:trPr>
        <w:tc>
          <w:tcPr>
            <w:tcW w:w="9345" w:type="dxa"/>
          </w:tcPr>
          <w:p w14:paraId="2FDCCBF2" w14:textId="77777777" w:rsidR="00DE65A5" w:rsidRPr="00250EBA" w:rsidRDefault="00DE65A5" w:rsidP="00250EBA">
            <w:pPr>
              <w:autoSpaceDE w:val="0"/>
              <w:autoSpaceDN w:val="0"/>
              <w:adjustRightInd w:val="0"/>
              <w:jc w:val="center"/>
              <w:rPr>
                <w:kern w:val="16"/>
                <w:sz w:val="24"/>
                <w:szCs w:val="24"/>
                <w:lang w:eastAsia="ja-JP"/>
              </w:rPr>
            </w:pPr>
          </w:p>
        </w:tc>
      </w:tr>
      <w:tr w:rsidR="00DE65A5" w:rsidRPr="00C15082" w14:paraId="4CF4C3D7" w14:textId="77777777" w:rsidTr="00FE4C01">
        <w:trPr>
          <w:trHeight w:val="272"/>
          <w:jc w:val="center"/>
        </w:trPr>
        <w:tc>
          <w:tcPr>
            <w:tcW w:w="9345" w:type="dxa"/>
          </w:tcPr>
          <w:p w14:paraId="500E3ADB" w14:textId="77777777" w:rsidR="00DE65A5" w:rsidRPr="00250EBA" w:rsidRDefault="00DE65A5" w:rsidP="00FE4C01">
            <w:pPr>
              <w:autoSpaceDE w:val="0"/>
              <w:autoSpaceDN w:val="0"/>
              <w:adjustRightInd w:val="0"/>
              <w:jc w:val="center"/>
              <w:rPr>
                <w:kern w:val="16"/>
                <w:sz w:val="24"/>
                <w:szCs w:val="24"/>
                <w:lang w:eastAsia="tr-TR"/>
              </w:rPr>
            </w:pPr>
          </w:p>
        </w:tc>
      </w:tr>
      <w:tr w:rsidR="00DE65A5" w:rsidRPr="00C15082" w14:paraId="1092F47E" w14:textId="77777777" w:rsidTr="00FE4C01">
        <w:trPr>
          <w:trHeight w:val="256"/>
          <w:jc w:val="center"/>
        </w:trPr>
        <w:tc>
          <w:tcPr>
            <w:tcW w:w="9345" w:type="dxa"/>
          </w:tcPr>
          <w:p w14:paraId="4AB4AE63" w14:textId="77777777" w:rsidR="00DE65A5" w:rsidRPr="00111988" w:rsidRDefault="00DE65A5" w:rsidP="00FE4C01">
            <w:pPr>
              <w:autoSpaceDE w:val="0"/>
              <w:autoSpaceDN w:val="0"/>
              <w:adjustRightInd w:val="0"/>
              <w:jc w:val="center"/>
              <w:rPr>
                <w:kern w:val="16"/>
                <w:sz w:val="24"/>
                <w:szCs w:val="24"/>
                <w:lang w:eastAsia="tr-TR"/>
              </w:rPr>
            </w:pPr>
          </w:p>
        </w:tc>
      </w:tr>
    </w:tbl>
    <w:p w14:paraId="70BA4828"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356F2430" w14:textId="77777777" w:rsidR="00DE65A5" w:rsidRPr="00DF48E5" w:rsidRDefault="00DE65A5" w:rsidP="00DF48E5">
      <w:pPr>
        <w:pStyle w:val="ACLAbstractHeading"/>
      </w:pPr>
      <w:r w:rsidRPr="00DF48E5">
        <w:lastRenderedPageBreak/>
        <w:t>Abstract</w:t>
      </w:r>
    </w:p>
    <w:p w14:paraId="03CC1072" w14:textId="7A367DC8" w:rsidR="006C33F7" w:rsidRPr="00250EBA" w:rsidRDefault="00250EBA" w:rsidP="00967C40">
      <w:pPr>
        <w:pStyle w:val="ACLAbstractText"/>
      </w:pPr>
      <w:r>
        <w:t>This document is a proposal for the SemEval2016 Task 4 Sentiment Analysis in Twitter. It is made up of five subtasks, labeled A through E, covering both labeling tweets on a 3-point and 5-point scale as well as quantification and prediction of an entire grouping of Tweets</w:t>
      </w:r>
      <w:r w:rsidR="0090535E">
        <w:rPr>
          <w:b/>
        </w:rPr>
        <w:t xml:space="preserve"> </w:t>
      </w:r>
      <w:r w:rsidR="0090535E">
        <w:t>(</w:t>
      </w:r>
      <w:proofErr w:type="spellStart"/>
      <w:r w:rsidR="0090535E">
        <w:t>Preslav</w:t>
      </w:r>
      <w:proofErr w:type="spellEnd"/>
      <w:r w:rsidR="0090535E">
        <w:t xml:space="preserve"> </w:t>
      </w:r>
      <w:proofErr w:type="spellStart"/>
      <w:r w:rsidR="0090535E">
        <w:t>Nekov</w:t>
      </w:r>
      <w:proofErr w:type="spellEnd"/>
      <w:r w:rsidR="0090535E">
        <w:t xml:space="preserve"> et al., 2016)</w:t>
      </w:r>
      <w:r>
        <w:t>. We approached this project by developing a classifier for the 5-point classification and quantification subtasks, then generalizing this for the 3-point subtasks.</w:t>
      </w:r>
    </w:p>
    <w:p w14:paraId="469F9212" w14:textId="203C201F" w:rsidR="00DE65A5" w:rsidRDefault="00250EBA" w:rsidP="00041E14">
      <w:pPr>
        <w:pStyle w:val="ACLSection"/>
      </w:pPr>
      <w:r>
        <w:t>Task Description</w:t>
      </w:r>
    </w:p>
    <w:p w14:paraId="73AE4753" w14:textId="3C11AC8C" w:rsidR="00F77E7E" w:rsidRDefault="00250EBA" w:rsidP="009B564C">
      <w:pPr>
        <w:pStyle w:val="ACLTextFirstlineindent016"/>
        <w:ind w:firstLine="0"/>
      </w:pPr>
      <w:r>
        <w:t>Twitter provides a convenient platform for us to share information, news, and opinions. As such, it can provide a rich dataset of Tweets about a variety of topics, such as politics, products, and many other areas. This has made it popular for various natural language processing research proje</w:t>
      </w:r>
      <w:r w:rsidR="00520012">
        <w:t>cts (</w:t>
      </w:r>
      <w:proofErr w:type="spellStart"/>
      <w:r w:rsidR="00520012">
        <w:t>Preslav</w:t>
      </w:r>
      <w:proofErr w:type="spellEnd"/>
      <w:r w:rsidR="00520012">
        <w:t xml:space="preserve"> </w:t>
      </w:r>
      <w:proofErr w:type="spellStart"/>
      <w:r w:rsidR="00520012">
        <w:t>Nekov</w:t>
      </w:r>
      <w:proofErr w:type="spellEnd"/>
      <w:r w:rsidR="00520012">
        <w:t xml:space="preserve"> et al., 2016). </w:t>
      </w:r>
      <w:r>
        <w:t>This paper describes our approach to the SemEval2016 Task 4 challenges.</w:t>
      </w:r>
    </w:p>
    <w:p w14:paraId="2E6112F8" w14:textId="505700C9" w:rsidR="00250EBA" w:rsidRDefault="00250EBA" w:rsidP="00420989">
      <w:pPr>
        <w:pStyle w:val="ACLTextFirstlineindent016"/>
      </w:pPr>
      <w:r>
        <w:t>The SemEval2016 Task 4 are described as follows:</w:t>
      </w:r>
    </w:p>
    <w:p w14:paraId="748C95AD" w14:textId="44AFEEB3" w:rsidR="00250EBA" w:rsidRDefault="00250EBA" w:rsidP="00420989">
      <w:pPr>
        <w:pStyle w:val="ACLTextFirstlineindent016"/>
      </w:pPr>
      <w:r>
        <w:rPr>
          <w:b/>
        </w:rPr>
        <w:t>Subtask A</w:t>
      </w:r>
      <w:r>
        <w:t>: Given a tweet (irrespective of topic) and decide on a 3-point scale whether the tweet conveys a positive, negative, or neutral sentiment.</w:t>
      </w:r>
    </w:p>
    <w:p w14:paraId="46023555" w14:textId="28C60D7F" w:rsidR="00250EBA" w:rsidRDefault="00250EBA" w:rsidP="00420989">
      <w:pPr>
        <w:pStyle w:val="ACLTextFirstlineindent016"/>
      </w:pPr>
      <w:r>
        <w:rPr>
          <w:b/>
        </w:rPr>
        <w:t>Subtask B</w:t>
      </w:r>
      <w:r>
        <w:t xml:space="preserve">: </w:t>
      </w:r>
      <w:r w:rsidR="005B22CC">
        <w:t>Subtask B is similar to Subtask A, but takes a given tweet and a topic, classifies a tweet on a binary scale, positive or negative, in regard to the given topic.</w:t>
      </w:r>
    </w:p>
    <w:p w14:paraId="27AB57F2" w14:textId="77777777" w:rsidR="005B22CC" w:rsidRDefault="005B22CC" w:rsidP="00420989">
      <w:pPr>
        <w:pStyle w:val="ACLTextFirstlineindent016"/>
      </w:pPr>
      <w:r>
        <w:rPr>
          <w:b/>
        </w:rPr>
        <w:lastRenderedPageBreak/>
        <w:t>Subtask C</w:t>
      </w:r>
      <w:r>
        <w:t>: The same challenge as Subtask B, but evaluates the tweets on a 5-point scale: {very positive, positive, neutral, negative, very negative}.</w:t>
      </w:r>
    </w:p>
    <w:p w14:paraId="54BE6389" w14:textId="40684443" w:rsidR="001618CC" w:rsidRDefault="001618CC" w:rsidP="00420989">
      <w:pPr>
        <w:pStyle w:val="ACLTextFirstlineindent016"/>
      </w:pPr>
      <w:r>
        <w:rPr>
          <w:b/>
        </w:rPr>
        <w:t xml:space="preserve">Subtask D: </w:t>
      </w:r>
      <w:r>
        <w:t>Related to Subtask B, this task requires us to estimate the distribution of a set of tweets about a given topic across a binary positive or negative spectrum.</w:t>
      </w:r>
    </w:p>
    <w:p w14:paraId="3969BAE7" w14:textId="306376DA" w:rsidR="001618CC" w:rsidRPr="0086469A" w:rsidRDefault="001618CC" w:rsidP="0086469A">
      <w:pPr>
        <w:pStyle w:val="ACLTextFirstlineindent016"/>
        <w:rPr>
          <w:b/>
        </w:rPr>
      </w:pPr>
      <w:r>
        <w:rPr>
          <w:b/>
        </w:rPr>
        <w:t>Subtask E</w:t>
      </w:r>
      <w:r>
        <w:t>: Similar to Subtask D but an extension of Subtask C, this task asks us to estimate the distribution of tweets about a topic across the 5-point scale (described earlier in Subtask C).</w:t>
      </w:r>
      <w:r w:rsidR="0086469A">
        <w:t xml:space="preserve"> The official description of the Subtasks may be read on SemEval2016’s Task4 website</w:t>
      </w:r>
      <w:r w:rsidR="00520012">
        <w:rPr>
          <w:b/>
        </w:rPr>
        <w:t xml:space="preserve"> </w:t>
      </w:r>
      <w:r w:rsidR="00520012">
        <w:t>(</w:t>
      </w:r>
      <w:proofErr w:type="spellStart"/>
      <w:r w:rsidR="00520012">
        <w:t>Preslav</w:t>
      </w:r>
      <w:proofErr w:type="spellEnd"/>
      <w:r w:rsidR="00520012">
        <w:t xml:space="preserve"> </w:t>
      </w:r>
      <w:proofErr w:type="spellStart"/>
      <w:r w:rsidR="00520012">
        <w:t>Nekov</w:t>
      </w:r>
      <w:proofErr w:type="spellEnd"/>
      <w:r w:rsidR="00520012">
        <w:t xml:space="preserve"> et al., 2016).</w:t>
      </w:r>
    </w:p>
    <w:p w14:paraId="6EC35084" w14:textId="080FBBBF" w:rsidR="001618CC" w:rsidRPr="005B22CC" w:rsidRDefault="001618CC" w:rsidP="001618CC">
      <w:pPr>
        <w:pStyle w:val="ACLTextFirstlineindent016"/>
      </w:pPr>
      <w:r>
        <w:t>Due to the similarities in these subtasks</w:t>
      </w:r>
      <w:r w:rsidR="00902F80">
        <w:t xml:space="preserve"> as well as the given data</w:t>
      </w:r>
      <w:r>
        <w:t xml:space="preserve">, </w:t>
      </w:r>
      <w:r w:rsidR="00902F80">
        <w:t>we will approach Subtask A as a learning task to get familiar with the approaches of sentiment analysis, and then tackle Subtasks B and D together as well as Subtasks C and E together.</w:t>
      </w:r>
    </w:p>
    <w:p w14:paraId="7FF325B2" w14:textId="1249C703" w:rsidR="00DE65A5" w:rsidRPr="00C15082" w:rsidRDefault="00902F80" w:rsidP="00041E14">
      <w:pPr>
        <w:pStyle w:val="ACLSection"/>
      </w:pPr>
      <w:r>
        <w:t>Approach</w:t>
      </w:r>
      <w:r w:rsidR="00DE65A5" w:rsidRPr="00C15082">
        <w:t xml:space="preserve"> </w:t>
      </w:r>
    </w:p>
    <w:p w14:paraId="12173B4B" w14:textId="4D358029" w:rsidR="009B564C" w:rsidRPr="00AD50FA" w:rsidRDefault="009B564C" w:rsidP="00AD50FA">
      <w:pPr>
        <w:pStyle w:val="ACLText"/>
      </w:pPr>
      <w:r>
        <w:t>Our general approach to solving the problems of Subtasks A through E consists of Preprocessing, Annotating/Feature Abstraction, a processing through Neural Nets.</w:t>
      </w:r>
    </w:p>
    <w:p w14:paraId="2D97333C" w14:textId="731D2916" w:rsidR="009B564C" w:rsidRDefault="009B564C" w:rsidP="009B564C">
      <w:pPr>
        <w:pStyle w:val="Heading2"/>
      </w:pPr>
      <w:r>
        <w:t>Preprocessing</w:t>
      </w:r>
    </w:p>
    <w:p w14:paraId="10C6761C" w14:textId="6884B103" w:rsidR="00BE00FE" w:rsidRPr="003B7067" w:rsidRDefault="009B564C" w:rsidP="009B564C">
      <w:pPr>
        <w:pStyle w:val="ACLTextFirstlineindent016"/>
        <w:ind w:firstLine="0"/>
        <w:rPr>
          <w:b/>
        </w:rPr>
      </w:pPr>
      <w:r>
        <w:t xml:space="preserve">We prepared our data for use in our feature abstraction layer, by </w:t>
      </w:r>
      <w:r w:rsidR="003B7067">
        <w:t>s</w:t>
      </w:r>
      <w:r>
        <w:t xml:space="preserve">ubstituting all references to Twitter’s embedded shortened links (http://t.co…) to </w:t>
      </w:r>
      <w:r w:rsidR="00520012">
        <w:t>“</w:t>
      </w:r>
      <w:proofErr w:type="spellStart"/>
      <w:r>
        <w:t>httptco</w:t>
      </w:r>
      <w:proofErr w:type="spellEnd"/>
      <w:r w:rsidR="00520012">
        <w:t>”.</w:t>
      </w:r>
    </w:p>
    <w:p w14:paraId="597486E2" w14:textId="1421C9AC" w:rsidR="00BE00FE" w:rsidRPr="00271D4E" w:rsidRDefault="003B7067" w:rsidP="003B7067">
      <w:pPr>
        <w:pStyle w:val="ACLTextFirstlineindent016"/>
        <w:ind w:firstLine="360"/>
        <w:rPr>
          <w:b/>
        </w:rPr>
      </w:pPr>
      <w:r>
        <w:t>O</w:t>
      </w:r>
      <w:r w:rsidR="00BE00FE">
        <w:t xml:space="preserve">ur </w:t>
      </w:r>
      <w:r w:rsidR="002921E5">
        <w:t xml:space="preserve">current </w:t>
      </w:r>
      <w:r w:rsidR="00BE00FE">
        <w:t xml:space="preserve">preprocessing </w:t>
      </w:r>
      <w:r w:rsidR="00520012">
        <w:t>is vastly minimal</w:t>
      </w:r>
      <w:r w:rsidR="00BE00FE">
        <w:t xml:space="preserve"> compared to other groups (who included various </w:t>
      </w:r>
      <w:r w:rsidR="00BE00FE">
        <w:lastRenderedPageBreak/>
        <w:t xml:space="preserve">techniques such as correcting potential typos, separating hashtags into their individual words, and expanding abbreviations) we believe there might be relevance in the manner of </w:t>
      </w:r>
      <w:r w:rsidR="00BE00FE">
        <w:rPr>
          <w:i/>
        </w:rPr>
        <w:t>how</w:t>
      </w:r>
      <w:r w:rsidR="00BE00FE">
        <w:t xml:space="preserve"> someone refers to another entity and the abbreviations used that indicate positive, negative, or neutral sentiment</w:t>
      </w:r>
      <w:r w:rsidR="00520012">
        <w:t xml:space="preserve"> (</w:t>
      </w:r>
      <w:proofErr w:type="spellStart"/>
      <w:r w:rsidR="00520012">
        <w:t>Balikas</w:t>
      </w:r>
      <w:proofErr w:type="spellEnd"/>
      <w:r w:rsidR="00520012">
        <w:t xml:space="preserve"> and </w:t>
      </w:r>
      <w:proofErr w:type="spellStart"/>
      <w:r w:rsidR="00520012">
        <w:t>Amini</w:t>
      </w:r>
      <w:proofErr w:type="spellEnd"/>
      <w:r w:rsidR="00520012">
        <w:t xml:space="preserve">, 2016; </w:t>
      </w:r>
      <w:proofErr w:type="spellStart"/>
      <w:r w:rsidR="004D7B30">
        <w:t>R</w:t>
      </w:r>
      <w:r w:rsidR="004D7B30" w:rsidRPr="003230D4">
        <w:t>ä</w:t>
      </w:r>
      <w:r w:rsidR="004D7B30">
        <w:t>biger</w:t>
      </w:r>
      <w:proofErr w:type="spellEnd"/>
      <w:r w:rsidR="004D7B30">
        <w:t xml:space="preserve"> et al., 2016;</w:t>
      </w:r>
      <w:r w:rsidR="00271D4E">
        <w:t xml:space="preserve"> Yadav, 2016)</w:t>
      </w:r>
      <w:r w:rsidR="00BE00FE">
        <w:t>. For example, if a person is happy with Microsoft, they might type Microsoft, utilizing correct capitalization whereas a negative sentiment tweet might ignore proper capital</w:t>
      </w:r>
      <w:r w:rsidR="00271D4E">
        <w:t>ization or spelling altogether.</w:t>
      </w:r>
    </w:p>
    <w:p w14:paraId="66677A3E" w14:textId="2A097AF4" w:rsidR="00BE00FE" w:rsidRDefault="00BE00FE" w:rsidP="0086469A">
      <w:pPr>
        <w:pStyle w:val="ACLTextFirstlineindent016"/>
        <w:ind w:firstLine="360"/>
      </w:pPr>
      <w:r>
        <w:t>After preprocessing we passed our tweets to our tokenization and feature abstraction layer. We assigned the following features to each token in a tweet.</w:t>
      </w:r>
    </w:p>
    <w:p w14:paraId="0C85CB1F" w14:textId="0B2D5C32" w:rsidR="00BE00FE" w:rsidRDefault="002921E5" w:rsidP="00BE00FE">
      <w:pPr>
        <w:pStyle w:val="ACLTextFirstlineindent016"/>
        <w:numPr>
          <w:ilvl w:val="0"/>
          <w:numId w:val="29"/>
        </w:numPr>
      </w:pPr>
      <w:r>
        <w:t>The count of each of the following</w:t>
      </w:r>
      <w:r w:rsidR="00BE00FE">
        <w:t xml:space="preserve"> punctuations [“.”, “..”, “…”, “?”, “!”] are used in the sentence the token is a part of.</w:t>
      </w:r>
    </w:p>
    <w:p w14:paraId="111D5E5C" w14:textId="4C567192" w:rsidR="00BE00FE" w:rsidRDefault="00BE00FE" w:rsidP="00BE00FE">
      <w:pPr>
        <w:pStyle w:val="ACLTextFirstlineindent016"/>
        <w:numPr>
          <w:ilvl w:val="0"/>
          <w:numId w:val="29"/>
        </w:numPr>
      </w:pPr>
      <w:r>
        <w:t>Whether or not the word in the token is spelled correctly.</w:t>
      </w:r>
    </w:p>
    <w:p w14:paraId="18E60B91" w14:textId="489B1197" w:rsidR="00BE00FE" w:rsidRDefault="00BE00FE" w:rsidP="00BE00FE">
      <w:pPr>
        <w:pStyle w:val="ACLTextFirstlineindent016"/>
        <w:numPr>
          <w:ilvl w:val="0"/>
          <w:numId w:val="29"/>
        </w:numPr>
      </w:pPr>
      <w:r>
        <w:t>Whether or not the token is a hashtag.</w:t>
      </w:r>
    </w:p>
    <w:p w14:paraId="203FBF50" w14:textId="67D30511" w:rsidR="00BE00FE" w:rsidRPr="00BE00FE" w:rsidRDefault="00BE00FE" w:rsidP="00BE00FE">
      <w:pPr>
        <w:pStyle w:val="ACLTextFirstlineindent016"/>
        <w:numPr>
          <w:ilvl w:val="0"/>
          <w:numId w:val="29"/>
        </w:numPr>
      </w:pPr>
      <w:r>
        <w:t>The part of speech of the token.</w:t>
      </w:r>
    </w:p>
    <w:p w14:paraId="40BE36BD" w14:textId="77777777" w:rsidR="009B564C" w:rsidRDefault="009B564C" w:rsidP="009B564C">
      <w:pPr>
        <w:pStyle w:val="ACLTextFirstlineindent016"/>
        <w:ind w:firstLine="0"/>
      </w:pPr>
    </w:p>
    <w:p w14:paraId="35F4369E" w14:textId="77777777" w:rsidR="00D3216E" w:rsidRDefault="00BE00FE" w:rsidP="00D3216E">
      <w:pPr>
        <w:pStyle w:val="ACLTextFirstlineindent016"/>
        <w:ind w:firstLine="360"/>
      </w:pPr>
      <w:r>
        <w:t>From this, we then took our tweets and passed them into a</w:t>
      </w:r>
      <w:r w:rsidR="00D3216E">
        <w:t xml:space="preserve"> convolutional</w:t>
      </w:r>
      <w:r>
        <w:t xml:space="preserve"> </w:t>
      </w:r>
      <w:r w:rsidR="00D3216E">
        <w:t>n</w:t>
      </w:r>
      <w:r>
        <w:t xml:space="preserve">eural </w:t>
      </w:r>
      <w:r w:rsidR="00D3216E">
        <w:t>n</w:t>
      </w:r>
      <w:r>
        <w:t xml:space="preserve">etwork to </w:t>
      </w:r>
      <w:r w:rsidR="00D3216E">
        <w:t xml:space="preserve">learn to predict sentiment given the above </w:t>
      </w:r>
      <w:proofErr w:type="spellStart"/>
      <w:r w:rsidR="00D3216E">
        <w:t>feautres</w:t>
      </w:r>
      <w:proofErr w:type="spellEnd"/>
      <w:r w:rsidR="00D3216E">
        <w:t xml:space="preserve">. </w:t>
      </w:r>
    </w:p>
    <w:p w14:paraId="265AFEC0" w14:textId="77777777" w:rsidR="00D3216E" w:rsidRDefault="00D3216E" w:rsidP="00D3216E">
      <w:pPr>
        <w:pStyle w:val="ACLTextFirstlineindent016"/>
        <w:ind w:firstLine="0"/>
      </w:pPr>
      <w:r>
        <w:t xml:space="preserve">In our final project, before passing our tweets to our convolutional neural net, we will </w:t>
      </w:r>
      <w:r w:rsidR="00BE00FE">
        <w:t>break down tweets that contain conjunctions, believing that depending on the conjunctions, either the LHS or RHS might hold more weight toward predicting the positivity/negativity of a tweet’s sentiment.</w:t>
      </w:r>
      <w:r>
        <w:rPr>
          <w:lang w:eastAsia="ja-JP"/>
        </w:rPr>
        <w:t xml:space="preserve"> </w:t>
      </w:r>
      <w:r>
        <w:t>T</w:t>
      </w:r>
      <w:r w:rsidR="0086469A">
        <w:t xml:space="preserve">hen all tweets lacking conjunctions and the tweet </w:t>
      </w:r>
      <w:r>
        <w:t>“</w:t>
      </w:r>
      <w:r w:rsidR="0086469A">
        <w:t>halves</w:t>
      </w:r>
      <w:r>
        <w:t>”</w:t>
      </w:r>
      <w:r w:rsidR="0086469A">
        <w:t xml:space="preserve"> created from the above “splitting” on conjunctions </w:t>
      </w:r>
      <w:r>
        <w:t>will be</w:t>
      </w:r>
      <w:r w:rsidR="0086469A">
        <w:t xml:space="preserve"> passed into a second neural net, </w:t>
      </w:r>
      <w:r>
        <w:t>where we will train on the aforementioned feature set.</w:t>
      </w:r>
    </w:p>
    <w:p w14:paraId="32BD0CAD" w14:textId="7F6BF0EE" w:rsidR="0086469A" w:rsidRDefault="0086469A" w:rsidP="00D3216E">
      <w:pPr>
        <w:pStyle w:val="ACLTextFirstlineindent016"/>
        <w:ind w:firstLine="708"/>
      </w:pPr>
      <w:r>
        <w:t xml:space="preserve">We believe our approach on specifically splitting </w:t>
      </w:r>
      <w:r w:rsidR="00D3216E">
        <w:t>tweets up over conjunctions is</w:t>
      </w:r>
      <w:r>
        <w:t xml:space="preserve"> relatively unique to how teams approach this problem. We are aware that is has been used in some tools, such as VADER but haven’t seen much explicitly done over training on tweets with contractions </w:t>
      </w:r>
      <w:r w:rsidR="003B7067">
        <w:t>(</w:t>
      </w:r>
      <w:proofErr w:type="spellStart"/>
      <w:r w:rsidR="003B7067">
        <w:t>Hutto</w:t>
      </w:r>
      <w:proofErr w:type="spellEnd"/>
      <w:r w:rsidR="003B7067">
        <w:t xml:space="preserve"> and Gilbert, 2015).</w:t>
      </w:r>
    </w:p>
    <w:p w14:paraId="6B06D651" w14:textId="5DCED71E" w:rsidR="00D3216E" w:rsidRPr="002456E5" w:rsidRDefault="002456E5" w:rsidP="00D3216E">
      <w:pPr>
        <w:pStyle w:val="ACLTextFirstlineindent016"/>
        <w:ind w:firstLine="708"/>
      </w:pPr>
      <w:r>
        <w:t xml:space="preserve">Presently, we train each subtask using the appropriate </w:t>
      </w:r>
      <w:proofErr w:type="gramStart"/>
      <w:r>
        <w:t>amount</w:t>
      </w:r>
      <w:proofErr w:type="gramEnd"/>
      <w:r>
        <w:t xml:space="preserve"> of classifiers as dependent upon the subtask. However, we don’t yet accurately weight the to</w:t>
      </w:r>
      <w:bookmarkStart w:id="0" w:name="_GoBack"/>
      <w:bookmarkEnd w:id="0"/>
      <w:r>
        <w:t>pic for sentiment analysis.</w:t>
      </w:r>
    </w:p>
    <w:p w14:paraId="4DD2E730" w14:textId="60737F23" w:rsidR="00BE00FE" w:rsidRDefault="0086469A" w:rsidP="009B564C">
      <w:pPr>
        <w:pStyle w:val="ACLTextFirstlineindent016"/>
        <w:ind w:firstLine="0"/>
      </w:pPr>
      <w:r>
        <w:tab/>
        <w:t xml:space="preserve">After training our model, we used the </w:t>
      </w:r>
      <w:proofErr w:type="spellStart"/>
      <w:r>
        <w:t>DevTest</w:t>
      </w:r>
      <w:proofErr w:type="spellEnd"/>
      <w:r>
        <w:t xml:space="preserve"> data to see how well our features could predict </w:t>
      </w:r>
      <w:r>
        <w:lastRenderedPageBreak/>
        <w:t>sentiments and estimate the distribution of positive and negative tweets.</w:t>
      </w:r>
    </w:p>
    <w:p w14:paraId="3EF96273" w14:textId="338B67A8" w:rsidR="00485A08" w:rsidRPr="00485A08" w:rsidRDefault="0086469A" w:rsidP="00485A08">
      <w:pPr>
        <w:pStyle w:val="Heading1"/>
      </w:pPr>
      <w:r>
        <w:t>Preliminary Results</w:t>
      </w:r>
    </w:p>
    <w:p w14:paraId="04749C70" w14:textId="02D9B109" w:rsidR="0086469A" w:rsidRDefault="00485A08" w:rsidP="00485A08">
      <w:pPr>
        <w:pStyle w:val="Heading2"/>
      </w:pPr>
      <w:r>
        <w:t>Subtask A</w:t>
      </w:r>
    </w:p>
    <w:p w14:paraId="7D6F37EB" w14:textId="43D329B9" w:rsidR="005E553B" w:rsidRPr="00254D8B" w:rsidRDefault="00904008" w:rsidP="00904008">
      <w:r>
        <w:t xml:space="preserve">By using the </w:t>
      </w:r>
      <m:oMath>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PN</m:t>
            </m:r>
          </m:sup>
        </m:sSubSup>
      </m:oMath>
      <w:r>
        <w:t xml:space="preserve"> 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A </w:t>
      </w:r>
      <w:proofErr w:type="spellStart"/>
      <w:r>
        <w:t>devtest</w:t>
      </w:r>
      <w:proofErr w:type="spellEnd"/>
      <w:r>
        <w:t xml:space="preserve"> data, we achieved a score of 0.3296.</w:t>
      </w:r>
      <w:r w:rsidR="00254D8B">
        <w:t xml:space="preserve"> Note that higher is better (</w:t>
      </w:r>
      <w:proofErr w:type="spellStart"/>
      <w:r w:rsidR="00254D8B">
        <w:t>Nakov</w:t>
      </w:r>
      <w:proofErr w:type="spellEnd"/>
      <w:r w:rsidR="00254D8B">
        <w:t xml:space="preserve"> </w:t>
      </w:r>
      <w:r w:rsidR="00254D8B">
        <w:rPr>
          <w:i/>
        </w:rPr>
        <w:t>et al.,</w:t>
      </w:r>
      <w:r w:rsidR="00254D8B">
        <w:t xml:space="preserve"> 2016).</w:t>
      </w:r>
    </w:p>
    <w:p w14:paraId="5A7DDCE1" w14:textId="61245444" w:rsidR="00485A08" w:rsidRDefault="00485A08" w:rsidP="00485A08">
      <w:pPr>
        <w:pStyle w:val="Heading2"/>
      </w:pPr>
      <w:r>
        <w:t>Subtask B</w:t>
      </w:r>
    </w:p>
    <w:p w14:paraId="526B1323" w14:textId="1484A04E" w:rsidR="00904008" w:rsidRPr="00254D8B" w:rsidRDefault="00904008" w:rsidP="00254D8B">
      <w:r>
        <w:t xml:space="preserve">By using the </w:t>
      </w:r>
      <m:oMath>
        <m:sSup>
          <m:sSupPr>
            <m:ctrlPr>
              <w:rPr>
                <w:rFonts w:ascii="Cambria Math" w:hAnsi="Cambria Math"/>
                <w:i/>
              </w:rPr>
            </m:ctrlPr>
          </m:sSupPr>
          <m:e>
            <m:r>
              <m:rPr>
                <m:sty m:val="p"/>
              </m:rPr>
              <w:rPr>
                <w:rFonts w:ascii="Cambria Math" w:hAnsi="Cambria Math"/>
                <w:sz w:val="24"/>
                <w:szCs w:val="24"/>
                <w:lang w:eastAsia="ja-JP"/>
              </w:rPr>
              <m:t>ρ</m:t>
            </m:r>
          </m:e>
          <m:sup>
            <m:r>
              <w:rPr>
                <w:rFonts w:ascii="Cambria Math" w:hAnsi="Cambria Math"/>
              </w:rPr>
              <m:t>PN</m:t>
            </m:r>
          </m:sup>
        </m:sSup>
      </m:oMath>
      <w:r>
        <w:t xml:space="preserve"> 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BD </w:t>
      </w:r>
      <w:proofErr w:type="spellStart"/>
      <w:r>
        <w:t>devtest</w:t>
      </w:r>
      <w:proofErr w:type="spellEnd"/>
      <w:r>
        <w:t xml:space="preserve"> data, we achieved a score of 0.5</w:t>
      </w:r>
      <w:r w:rsidR="00812E7C">
        <w:t>12.</w:t>
      </w:r>
      <w:r>
        <w:t xml:space="preserve"> </w:t>
      </w:r>
      <w:r w:rsidR="00254D8B">
        <w:t>Note that higher is better and baseline should be around 0.5 (</w:t>
      </w:r>
      <w:proofErr w:type="spellStart"/>
      <w:r w:rsidR="00254D8B">
        <w:t>Nakov</w:t>
      </w:r>
      <w:proofErr w:type="spellEnd"/>
      <w:r w:rsidR="00254D8B">
        <w:t xml:space="preserve"> </w:t>
      </w:r>
      <w:r w:rsidR="00254D8B">
        <w:rPr>
          <w:i/>
        </w:rPr>
        <w:t>et al.,</w:t>
      </w:r>
      <w:r w:rsidR="00254D8B">
        <w:t xml:space="preserve"> 2016).</w:t>
      </w:r>
    </w:p>
    <w:p w14:paraId="0F0F97E1" w14:textId="42263DCF" w:rsidR="00485A08" w:rsidRDefault="00485A08" w:rsidP="00485A08">
      <w:pPr>
        <w:pStyle w:val="Heading2"/>
      </w:pPr>
      <w:r>
        <w:t>Subtask C</w:t>
      </w:r>
    </w:p>
    <w:p w14:paraId="1CC6AEDF" w14:textId="531F1B2E" w:rsidR="00904008" w:rsidRPr="00254D8B" w:rsidRDefault="00904008" w:rsidP="00904008">
      <w:r>
        <w:t xml:space="preserve">By using the </w:t>
      </w:r>
      <m:oMath>
        <m:sSup>
          <m:sSupPr>
            <m:ctrlPr>
              <w:rPr>
                <w:rFonts w:ascii="Cambria Math" w:hAnsi="Cambria Math"/>
                <w:i/>
              </w:rPr>
            </m:ctrlPr>
          </m:sSupPr>
          <m:e>
            <m:r>
              <m:rPr>
                <m:sty m:val="p"/>
              </m:rPr>
              <w:rPr>
                <w:rFonts w:ascii="Cambria Math" w:hAnsi="Cambria Math"/>
                <w:sz w:val="24"/>
                <w:szCs w:val="24"/>
                <w:lang w:eastAsia="ja-JP"/>
              </w:rPr>
              <m:t>MAE</m:t>
            </m:r>
          </m:e>
          <m:sup>
            <m:r>
              <w:rPr>
                <w:rFonts w:ascii="Cambria Math" w:hAnsi="Cambria Math"/>
              </w:rPr>
              <m:t>M</m:t>
            </m:r>
          </m:sup>
        </m:sSup>
      </m:oMath>
      <w:r>
        <w:t xml:space="preserve">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CE </w:t>
      </w:r>
      <w:proofErr w:type="spellStart"/>
      <w:r>
        <w:t>devtest</w:t>
      </w:r>
      <w:proofErr w:type="spellEnd"/>
      <w:r>
        <w:t xml:space="preserve"> data, we achieved a score of </w:t>
      </w:r>
      <w:r w:rsidR="00254D8B">
        <w:t>1.28</w:t>
      </w:r>
      <w:r>
        <w:t>.</w:t>
      </w:r>
      <w:r w:rsidR="00254D8B">
        <w:t xml:space="preserve"> Note that lower is better (</w:t>
      </w:r>
      <w:proofErr w:type="spellStart"/>
      <w:r w:rsidR="00254D8B">
        <w:t>Nakov</w:t>
      </w:r>
      <w:proofErr w:type="spellEnd"/>
      <w:r w:rsidR="00254D8B">
        <w:t xml:space="preserve"> </w:t>
      </w:r>
      <w:r w:rsidR="00254D8B">
        <w:rPr>
          <w:i/>
        </w:rPr>
        <w:t xml:space="preserve">et al., </w:t>
      </w:r>
      <w:r w:rsidR="00254D8B">
        <w:t>2016).</w:t>
      </w:r>
    </w:p>
    <w:p w14:paraId="4528D00D" w14:textId="5DFAAB99" w:rsidR="00485A08" w:rsidRDefault="00485A08" w:rsidP="00485A08">
      <w:pPr>
        <w:pStyle w:val="Heading2"/>
      </w:pPr>
      <w:r>
        <w:t>Subtask D</w:t>
      </w:r>
    </w:p>
    <w:p w14:paraId="7012EE7B" w14:textId="6B628CCC" w:rsidR="00812E7C" w:rsidRPr="00812E7C" w:rsidRDefault="00812E7C" w:rsidP="00812E7C">
      <w:r>
        <w:t xml:space="preserve">By using the </w:t>
      </w:r>
      <m:oMath>
        <m:r>
          <w:rPr>
            <w:rFonts w:ascii="Cambria Math" w:hAnsi="Cambria Math"/>
          </w:rPr>
          <m:t>KLD</m:t>
        </m:r>
      </m:oMath>
      <w:r w:rsidR="00254D8B">
        <w:t xml:space="preserve"> </w:t>
      </w:r>
      <w:r>
        <w:t xml:space="preserve">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BD </w:t>
      </w:r>
      <w:proofErr w:type="spellStart"/>
      <w:r>
        <w:t>devtest</w:t>
      </w:r>
      <w:proofErr w:type="spellEnd"/>
      <w:r>
        <w:t xml:space="preserve"> data, we achieved a score of 0.408. Here, the lower the score the better</w:t>
      </w:r>
      <w:r w:rsidR="00254D8B">
        <w:t xml:space="preserve"> (</w:t>
      </w:r>
      <w:proofErr w:type="spellStart"/>
      <w:r w:rsidR="00254D8B">
        <w:t>Nakov</w:t>
      </w:r>
      <w:proofErr w:type="spellEnd"/>
      <w:r w:rsidR="00254D8B">
        <w:t xml:space="preserve"> </w:t>
      </w:r>
      <w:r w:rsidR="00254D8B">
        <w:rPr>
          <w:i/>
        </w:rPr>
        <w:t xml:space="preserve">et al., </w:t>
      </w:r>
      <w:r w:rsidR="00254D8B" w:rsidRPr="00254D8B">
        <w:t>2016</w:t>
      </w:r>
      <w:r w:rsidR="00254D8B">
        <w:t>).</w:t>
      </w:r>
    </w:p>
    <w:p w14:paraId="4C00BB61" w14:textId="68B7FFAF" w:rsidR="00485A08" w:rsidRDefault="00485A08" w:rsidP="0086469A">
      <w:pPr>
        <w:pStyle w:val="Heading2"/>
      </w:pPr>
      <w:r>
        <w:t>Subtask E</w:t>
      </w:r>
    </w:p>
    <w:p w14:paraId="57613342" w14:textId="3622E8B1" w:rsidR="0086469A" w:rsidRPr="002456E5" w:rsidRDefault="002456E5" w:rsidP="0086469A">
      <w:r>
        <w:t xml:space="preserve">By using the </w:t>
      </w:r>
      <m:oMath>
        <m:r>
          <w:rPr>
            <w:rFonts w:ascii="Cambria Math" w:hAnsi="Cambria Math"/>
          </w:rPr>
          <m:t>EMD</m:t>
        </m:r>
      </m:oMath>
      <w:r>
        <w:t xml:space="preserve"> metric defined by </w:t>
      </w:r>
      <w:proofErr w:type="spellStart"/>
      <w:r>
        <w:t>Nakov</w:t>
      </w:r>
      <w:proofErr w:type="spellEnd"/>
      <w:r>
        <w:t xml:space="preserve"> </w:t>
      </w:r>
      <w:r>
        <w:rPr>
          <w:i/>
        </w:rPr>
        <w:t xml:space="preserve">et </w:t>
      </w:r>
      <w:proofErr w:type="spellStart"/>
      <w:r>
        <w:rPr>
          <w:i/>
        </w:rPr>
        <w:t>alii</w:t>
      </w:r>
      <w:proofErr w:type="spellEnd"/>
      <w:r>
        <w:t xml:space="preserve"> and using their provided script to score our result on the 2016 Subtask CE </w:t>
      </w:r>
      <w:proofErr w:type="spellStart"/>
      <w:r>
        <w:t>devtest</w:t>
      </w:r>
      <w:proofErr w:type="spellEnd"/>
      <w:r>
        <w:t xml:space="preserve"> data, we achieved a score of 0.378. Note that lower is better (</w:t>
      </w:r>
      <w:proofErr w:type="spellStart"/>
      <w:r>
        <w:t>Nakov</w:t>
      </w:r>
      <w:proofErr w:type="spellEnd"/>
      <w:r>
        <w:t xml:space="preserve"> </w:t>
      </w:r>
      <w:r>
        <w:rPr>
          <w:i/>
        </w:rPr>
        <w:t xml:space="preserve">et al., </w:t>
      </w:r>
      <w:r>
        <w:t>2016).</w:t>
      </w:r>
    </w:p>
    <w:p w14:paraId="46F862B6" w14:textId="73E80E48" w:rsidR="0086469A" w:rsidRDefault="0086469A" w:rsidP="0086469A">
      <w:pPr>
        <w:pStyle w:val="Heading1"/>
      </w:pPr>
      <w:r>
        <w:t>Timeline</w:t>
      </w:r>
    </w:p>
    <w:tbl>
      <w:tblPr>
        <w:tblStyle w:val="TableGrid"/>
        <w:tblW w:w="0" w:type="auto"/>
        <w:tblLook w:val="04A0" w:firstRow="1" w:lastRow="0" w:firstColumn="1" w:lastColumn="0" w:noHBand="0" w:noVBand="1"/>
      </w:tblPr>
      <w:tblGrid>
        <w:gridCol w:w="1163"/>
        <w:gridCol w:w="3363"/>
      </w:tblGrid>
      <w:tr w:rsidR="0053465A" w14:paraId="0701A933" w14:textId="77777777" w:rsidTr="0053465A">
        <w:tc>
          <w:tcPr>
            <w:tcW w:w="1163" w:type="dxa"/>
          </w:tcPr>
          <w:p w14:paraId="07168BEC" w14:textId="6E264D96" w:rsidR="0053465A" w:rsidRPr="0053465A" w:rsidRDefault="0053465A" w:rsidP="000C34F6">
            <w:pPr>
              <w:rPr>
                <w:b/>
              </w:rPr>
            </w:pPr>
            <w:r w:rsidRPr="0053465A">
              <w:rPr>
                <w:b/>
              </w:rPr>
              <w:t>Week of…</w:t>
            </w:r>
          </w:p>
        </w:tc>
        <w:tc>
          <w:tcPr>
            <w:tcW w:w="3363" w:type="dxa"/>
          </w:tcPr>
          <w:p w14:paraId="070286FF" w14:textId="4E7B61DC" w:rsidR="0053465A" w:rsidRPr="0053465A" w:rsidRDefault="0053465A" w:rsidP="000C34F6">
            <w:pPr>
              <w:rPr>
                <w:b/>
              </w:rPr>
            </w:pPr>
            <w:r w:rsidRPr="0053465A">
              <w:rPr>
                <w:b/>
              </w:rPr>
              <w:t>Task</w:t>
            </w:r>
          </w:p>
        </w:tc>
      </w:tr>
      <w:tr w:rsidR="0053465A" w14:paraId="63EA4A65" w14:textId="77777777" w:rsidTr="0053465A">
        <w:tc>
          <w:tcPr>
            <w:tcW w:w="1163" w:type="dxa"/>
          </w:tcPr>
          <w:p w14:paraId="65C4C4B8" w14:textId="0AC4D619" w:rsidR="0053465A" w:rsidRDefault="00502645" w:rsidP="00502645">
            <w:r>
              <w:t>10/22</w:t>
            </w:r>
          </w:p>
        </w:tc>
        <w:tc>
          <w:tcPr>
            <w:tcW w:w="3363" w:type="dxa"/>
          </w:tcPr>
          <w:p w14:paraId="48BBB3B7" w14:textId="2FF195CB" w:rsidR="0053465A" w:rsidRDefault="005549CD" w:rsidP="005549CD">
            <w:r>
              <w:t>Implement conjunction separation and evaluation</w:t>
            </w:r>
          </w:p>
        </w:tc>
      </w:tr>
      <w:tr w:rsidR="0053465A" w14:paraId="681E964B" w14:textId="77777777" w:rsidTr="0053465A">
        <w:tc>
          <w:tcPr>
            <w:tcW w:w="1163" w:type="dxa"/>
          </w:tcPr>
          <w:p w14:paraId="2E34F982" w14:textId="3C562252" w:rsidR="0053465A" w:rsidRDefault="00502645" w:rsidP="000C34F6">
            <w:r>
              <w:t>10/29</w:t>
            </w:r>
          </w:p>
        </w:tc>
        <w:tc>
          <w:tcPr>
            <w:tcW w:w="3363" w:type="dxa"/>
          </w:tcPr>
          <w:p w14:paraId="4154AA85" w14:textId="3FC926B1" w:rsidR="0053465A" w:rsidRDefault="005549CD" w:rsidP="00603265">
            <w:r>
              <w:t>Incorporate</w:t>
            </w:r>
            <w:r w:rsidR="00603265">
              <w:t xml:space="preserve"> a</w:t>
            </w:r>
            <w:r>
              <w:t xml:space="preserve"> word-level sentiment tagger</w:t>
            </w:r>
            <w:r w:rsidR="00603265">
              <w:t xml:space="preserve"> as a feature.</w:t>
            </w:r>
          </w:p>
        </w:tc>
      </w:tr>
      <w:tr w:rsidR="00603265" w14:paraId="35961BDD" w14:textId="77777777" w:rsidTr="0053465A">
        <w:tc>
          <w:tcPr>
            <w:tcW w:w="1163" w:type="dxa"/>
          </w:tcPr>
          <w:p w14:paraId="0CE3AA53" w14:textId="736BDEA9" w:rsidR="00603265" w:rsidRDefault="00603265" w:rsidP="000C34F6">
            <w:r>
              <w:t>10/29</w:t>
            </w:r>
          </w:p>
        </w:tc>
        <w:tc>
          <w:tcPr>
            <w:tcW w:w="3363" w:type="dxa"/>
          </w:tcPr>
          <w:p w14:paraId="1509D752" w14:textId="029D04B1" w:rsidR="00603265" w:rsidRDefault="004A17EC" w:rsidP="00603265">
            <w:r>
              <w:t>Strip the “@” from mentions in tweets, to increase spellchecker accuracy</w:t>
            </w:r>
          </w:p>
        </w:tc>
      </w:tr>
      <w:tr w:rsidR="004A17EC" w14:paraId="6F39E3F1" w14:textId="77777777" w:rsidTr="0053465A">
        <w:tc>
          <w:tcPr>
            <w:tcW w:w="1163" w:type="dxa"/>
          </w:tcPr>
          <w:p w14:paraId="3562D5D6" w14:textId="3E1FB3DC" w:rsidR="004A17EC" w:rsidRDefault="004A17EC" w:rsidP="000C34F6">
            <w:r>
              <w:lastRenderedPageBreak/>
              <w:t>11/5</w:t>
            </w:r>
          </w:p>
        </w:tc>
        <w:tc>
          <w:tcPr>
            <w:tcW w:w="3363" w:type="dxa"/>
          </w:tcPr>
          <w:p w14:paraId="2BB238CD" w14:textId="2D30EE6A" w:rsidR="004A17EC" w:rsidRDefault="004A17EC" w:rsidP="004A17EC">
            <w:r>
              <w:t>Identify and implement new areas of improvements in text-preprocessing.</w:t>
            </w:r>
          </w:p>
        </w:tc>
      </w:tr>
      <w:tr w:rsidR="0053465A" w14:paraId="0FF7EF4F" w14:textId="77777777" w:rsidTr="0053465A">
        <w:tc>
          <w:tcPr>
            <w:tcW w:w="1163" w:type="dxa"/>
          </w:tcPr>
          <w:p w14:paraId="78789D40" w14:textId="4F6F8831" w:rsidR="0053465A" w:rsidRDefault="00502645" w:rsidP="000C34F6">
            <w:r>
              <w:t>11/5</w:t>
            </w:r>
          </w:p>
        </w:tc>
        <w:tc>
          <w:tcPr>
            <w:tcW w:w="3363" w:type="dxa"/>
          </w:tcPr>
          <w:p w14:paraId="46359091" w14:textId="5D4AEDAB" w:rsidR="0053465A" w:rsidRDefault="004A17EC" w:rsidP="00AF0ED3">
            <w:pPr>
              <w:rPr>
                <w:lang w:eastAsia="ja-JP"/>
              </w:rPr>
            </w:pPr>
            <w:r>
              <w:t>Identify and implement other grammar-based features to use.</w:t>
            </w:r>
          </w:p>
        </w:tc>
      </w:tr>
      <w:tr w:rsidR="004A17EC" w14:paraId="3444EF61" w14:textId="77777777" w:rsidTr="0053465A">
        <w:tc>
          <w:tcPr>
            <w:tcW w:w="1163" w:type="dxa"/>
          </w:tcPr>
          <w:p w14:paraId="35A45B01" w14:textId="04C8A8EE" w:rsidR="004A17EC" w:rsidRDefault="004A17EC" w:rsidP="000C34F6">
            <w:r>
              <w:t>11/12</w:t>
            </w:r>
          </w:p>
        </w:tc>
        <w:tc>
          <w:tcPr>
            <w:tcW w:w="3363" w:type="dxa"/>
          </w:tcPr>
          <w:p w14:paraId="7D43FCC4" w14:textId="78256739" w:rsidR="004A17EC" w:rsidRDefault="004A17EC" w:rsidP="000C34F6">
            <w:r>
              <w:rPr>
                <w:lang w:eastAsia="ja-JP"/>
              </w:rPr>
              <w:t>Evaluate current features and heuristics, prune as necessary.</w:t>
            </w:r>
          </w:p>
        </w:tc>
      </w:tr>
      <w:tr w:rsidR="004A17EC" w14:paraId="5EDBF2BF" w14:textId="77777777" w:rsidTr="0053465A">
        <w:tc>
          <w:tcPr>
            <w:tcW w:w="1163" w:type="dxa"/>
          </w:tcPr>
          <w:p w14:paraId="191C452C" w14:textId="36FC68EC" w:rsidR="004A17EC" w:rsidRDefault="004A17EC" w:rsidP="000C34F6">
            <w:r>
              <w:t>11/19</w:t>
            </w:r>
          </w:p>
        </w:tc>
        <w:tc>
          <w:tcPr>
            <w:tcW w:w="3363" w:type="dxa"/>
          </w:tcPr>
          <w:p w14:paraId="6C9658DC" w14:textId="5CC9A083" w:rsidR="004A17EC" w:rsidRDefault="004A17EC" w:rsidP="000C34F6">
            <w:r>
              <w:t>Write final report</w:t>
            </w:r>
          </w:p>
        </w:tc>
      </w:tr>
      <w:tr w:rsidR="004A17EC" w14:paraId="48F3AF61" w14:textId="77777777" w:rsidTr="0053465A">
        <w:tc>
          <w:tcPr>
            <w:tcW w:w="1163" w:type="dxa"/>
          </w:tcPr>
          <w:p w14:paraId="53A01F99" w14:textId="6E662430" w:rsidR="004A17EC" w:rsidRDefault="004A17EC" w:rsidP="000C34F6">
            <w:r>
              <w:t>11/27</w:t>
            </w:r>
          </w:p>
        </w:tc>
        <w:tc>
          <w:tcPr>
            <w:tcW w:w="3363" w:type="dxa"/>
          </w:tcPr>
          <w:p w14:paraId="40E915BC" w14:textId="5F873B86" w:rsidR="004A17EC" w:rsidRDefault="004A17EC" w:rsidP="000C34F6">
            <w:r>
              <w:t>Submit Proposal</w:t>
            </w:r>
          </w:p>
        </w:tc>
      </w:tr>
    </w:tbl>
    <w:p w14:paraId="62AD8DFB" w14:textId="77777777" w:rsidR="00DE65A5" w:rsidRPr="00C15082" w:rsidRDefault="00DE65A5" w:rsidP="00E006C3">
      <w:pPr>
        <w:pStyle w:val="ACLAcknowledgmentsHeader"/>
      </w:pPr>
      <w:r w:rsidRPr="00C15082">
        <w:t>Acknowledgments</w:t>
      </w:r>
    </w:p>
    <w:p w14:paraId="14722C12" w14:textId="6D32FBEA" w:rsidR="00C86FD3" w:rsidRDefault="00C86FD3" w:rsidP="00C86FD3">
      <w:pPr>
        <w:pStyle w:val="ACLText"/>
      </w:pPr>
      <w:r>
        <w:t>Evan Akers wrote the spell-checking feature extraction function.</w:t>
      </w:r>
    </w:p>
    <w:p w14:paraId="372CBF16" w14:textId="542B13A1" w:rsidR="00DE65A5" w:rsidRDefault="00DD6CAA" w:rsidP="00C86FD3">
      <w:pPr>
        <w:pStyle w:val="ACLText"/>
        <w:ind w:firstLine="230"/>
      </w:pPr>
      <w:r>
        <w:t xml:space="preserve">Kyle </w:t>
      </w:r>
      <w:proofErr w:type="spellStart"/>
      <w:r>
        <w:t>Arens</w:t>
      </w:r>
      <w:proofErr w:type="spellEnd"/>
      <w:r>
        <w:t xml:space="preserve"> developed the data parsing algorithm to break down input data into data structures consumed internally by our algorithms. </w:t>
      </w:r>
      <w:r w:rsidR="00DE0FC7">
        <w:t xml:space="preserve">He extended this into creating the “data flow” pipeline from reading the input files to creating the neural net data objects. </w:t>
      </w:r>
      <w:r>
        <w:t xml:space="preserve">This included reading the input data, performing the text preprocessing on that data, and transforming into the output data format. Kyle wrote the </w:t>
      </w:r>
      <w:r w:rsidR="005A5771">
        <w:t>word indexing</w:t>
      </w:r>
      <w:r>
        <w:t xml:space="preserve"> function that took the list of unique words and the counts from the input set and transformed that into a list of significant words and their corresponding indices for use in our vector graphs consumed by </w:t>
      </w:r>
      <w:r w:rsidR="005A5771">
        <w:t>the</w:t>
      </w:r>
      <w:r>
        <w:t xml:space="preserve"> neural net. </w:t>
      </w:r>
      <w:r w:rsidR="005A5771">
        <w:t xml:space="preserve">Next, he wrote the word to vector function which takes the previously mentioned list of significant words, all of the input tweets, and list of features and abstracts them into three multi-dimensional graphs that match the input data structure the neural net requires. </w:t>
      </w:r>
      <w:r>
        <w:t>Kyle worked with Joe to create the conjunction net (not used in our proof of concept, but will be included for final submission) and verified the mathematical algorithms within the neural net. Kyle improved code-readability by</w:t>
      </w:r>
      <w:r w:rsidR="005A5771">
        <w:t xml:space="preserve"> refactoring variable names and documenting </w:t>
      </w:r>
      <w:r w:rsidR="00DE0FC7">
        <w:t>all code written.</w:t>
      </w:r>
    </w:p>
    <w:p w14:paraId="5B04209C" w14:textId="1D315E3F" w:rsidR="00EA5411" w:rsidRDefault="00DE0FC7" w:rsidP="00EA5411">
      <w:pPr>
        <w:pStyle w:val="ACLTextFirstlineindent016"/>
      </w:pPr>
      <w:r>
        <w:t>Ryan Benner initially contributed at a higher level to this project, by doing background research on semantic analysis and what other groups have done previously</w:t>
      </w:r>
      <w:r w:rsidR="00114B9D">
        <w:t xml:space="preserve"> for SemEval-2016 Task 4</w:t>
      </w:r>
      <w:r>
        <w:t>. After this, working with Joe, Ryan came up with the initial preprocessing and target feature extractions we used in our preliminary results. He was directly responsible for most of the feature implementation annotation on token</w:t>
      </w:r>
      <w:r w:rsidR="00114B9D">
        <w:t>s</w:t>
      </w:r>
      <w:r>
        <w:t>, writing the following algorithms for annotation: hashtag annotation, punctuation annotation, and part-of-speech annotation.</w:t>
      </w:r>
      <w:r w:rsidR="00EB577F">
        <w:t xml:space="preserve"> These functions contributed to the data-flow pipeline.</w:t>
      </w:r>
      <w:r w:rsidR="00114B9D">
        <w:t xml:space="preserve"> </w:t>
      </w:r>
      <w:r w:rsidR="00E6608D">
        <w:t xml:space="preserve">He also contributed to the </w:t>
      </w:r>
      <w:r w:rsidR="005D7E5B">
        <w:t>data</w:t>
      </w:r>
      <w:r w:rsidR="0021676D">
        <w:t xml:space="preserve"> pipeline by filtering out “Not Available” tweets. </w:t>
      </w:r>
      <w:r w:rsidR="00114B9D">
        <w:t xml:space="preserve">Ryan created the word </w:t>
      </w:r>
      <w:r w:rsidR="00114B9D">
        <w:lastRenderedPageBreak/>
        <w:t xml:space="preserve">count function for creating a list of unique words counts, denoted by their token-form and associated part-of-speech. After this, Ryan wrote </w:t>
      </w:r>
      <w:r w:rsidR="00EA5411">
        <w:t>the project proposal document.</w:t>
      </w:r>
      <w:r w:rsidR="00EB577F">
        <w:t xml:space="preserve"> </w:t>
      </w:r>
      <w:r w:rsidR="00743178">
        <w:t xml:space="preserve">Ryan also obtained the result data from running the prediction algorithms and compiled them for use in this report. </w:t>
      </w:r>
      <w:r w:rsidR="00EB577F">
        <w:t>Early in the development process, Ryan fixed minor bugs that occurred as we constructed the data-flow pipeline.</w:t>
      </w:r>
    </w:p>
    <w:p w14:paraId="240B81DC" w14:textId="171F9356" w:rsidR="00E502CC" w:rsidRPr="00E502CC" w:rsidRDefault="00EA5411" w:rsidP="00EA5411">
      <w:pPr>
        <w:pStyle w:val="ACLTextFirstlineindent016"/>
      </w:pPr>
      <w:r>
        <w:t>Joe Hirschfeld</w:t>
      </w:r>
      <w:r w:rsidR="00CC11E9">
        <w:t xml:space="preserve"> </w:t>
      </w:r>
      <w:r w:rsidR="00E0277C">
        <w:t>wrote</w:t>
      </w:r>
      <w:r w:rsidR="002C4D18">
        <w:t xml:space="preserve"> various parts of our code base. First, he authored</w:t>
      </w:r>
      <w:r w:rsidR="00E0277C">
        <w:t xml:space="preserve"> </w:t>
      </w:r>
      <w:r w:rsidR="00D92D87">
        <w:t>the scripts to</w:t>
      </w:r>
      <w:r w:rsidR="002C4D18">
        <w:t xml:space="preserve"> download the data from Twitter and filter it according to the Twitter terms of service</w:t>
      </w:r>
      <w:r w:rsidR="00D92D87">
        <w:t xml:space="preserve"> </w:t>
      </w:r>
      <w:r w:rsidR="00743178">
        <w:t xml:space="preserve">to </w:t>
      </w:r>
      <w:r w:rsidR="00D92D87">
        <w:t>create</w:t>
      </w:r>
      <w:r w:rsidR="00B21D28">
        <w:t xml:space="preserve"> both algorithm- and</w:t>
      </w:r>
      <w:r w:rsidR="00D92D87">
        <w:t xml:space="preserve"> score-ready versions of </w:t>
      </w:r>
      <w:r w:rsidR="00B21D28">
        <w:t xml:space="preserve">all the data we used for training and dev-testing. Next, he authored both our conjunction-engine related neural net as well as the feature-extraction and sentiment-analysis neural net. As part of the sentiment-analysis neural net, Joe took the data parsed and massaged by Kyle and Ryan’s code, and transformed them into various vectors and matrices for use by the sentiment engine. During the neural net development process, he worked with Kyle on the math-related algorithms of the neural net and afterward, spent his time tuning the various hyper-parameters on the sentiment neural net. During the development cycle, Joe took time to clean up the code database, doing necessary refactors </w:t>
      </w:r>
      <w:r w:rsidR="007745D9">
        <w:t>to keep the code clean and maintainable.</w:t>
      </w:r>
    </w:p>
    <w:p w14:paraId="4AAB6DDB" w14:textId="7E08FC33" w:rsidR="00DE65A5" w:rsidRDefault="00DE65A5" w:rsidP="00E006C3">
      <w:pPr>
        <w:pStyle w:val="ACLReferencesHeader"/>
      </w:pPr>
      <w:r w:rsidRPr="00C15082">
        <w:t xml:space="preserve">References </w:t>
      </w:r>
      <w:r w:rsidR="003230D4">
        <w:t>1,7,10,13</w:t>
      </w:r>
    </w:p>
    <w:p w14:paraId="7E7A2E8D" w14:textId="2AD53D8A" w:rsidR="00F106BF" w:rsidRPr="00F106BF" w:rsidRDefault="00F106BF" w:rsidP="00F106BF">
      <w:pPr>
        <w:pStyle w:val="ACLReferencesText"/>
        <w:rPr>
          <w:lang w:eastAsia="ja-JP"/>
        </w:rPr>
      </w:pPr>
      <w:r>
        <w:t xml:space="preserve">C.J. </w:t>
      </w:r>
      <w:proofErr w:type="spellStart"/>
      <w:r>
        <w:t>Hutto</w:t>
      </w:r>
      <w:proofErr w:type="spellEnd"/>
      <w:r>
        <w:t xml:space="preserve"> and E.E. Gilbert. 2014. VADER: A Parsimonious Rule-based Model for Sentiment Analysis of Social Media Text. In </w:t>
      </w:r>
      <w:r>
        <w:rPr>
          <w:i/>
        </w:rPr>
        <w:t>Eighth International Conference on Weblogs and Social Media (ICWSM-14)</w:t>
      </w:r>
      <w:r>
        <w:t>, Ann Arbor, MI.</w:t>
      </w:r>
    </w:p>
    <w:p w14:paraId="00E62714" w14:textId="4CBCB50A" w:rsidR="006C4E24" w:rsidRPr="00190040" w:rsidRDefault="003230D4" w:rsidP="00F106BF">
      <w:pPr>
        <w:pStyle w:val="ACLReferencesText"/>
        <w:rPr>
          <w:lang w:eastAsia="ja-JP"/>
        </w:rPr>
      </w:pPr>
      <w:r>
        <w:t xml:space="preserve">Georgios </w:t>
      </w:r>
      <w:proofErr w:type="spellStart"/>
      <w:r>
        <w:t>Balikas</w:t>
      </w:r>
      <w:proofErr w:type="spellEnd"/>
      <w:r>
        <w:t xml:space="preserve"> and </w:t>
      </w:r>
      <w:proofErr w:type="spellStart"/>
      <w:r>
        <w:t>Massih</w:t>
      </w:r>
      <w:proofErr w:type="spellEnd"/>
      <w:r w:rsidR="007502FB">
        <w:t xml:space="preserve">-Reza </w:t>
      </w:r>
      <w:proofErr w:type="spellStart"/>
      <w:r w:rsidR="007502FB">
        <w:t>Amini</w:t>
      </w:r>
      <w:proofErr w:type="spellEnd"/>
      <w:r w:rsidR="007502FB">
        <w:t xml:space="preserve">. 2016. </w:t>
      </w:r>
      <w:proofErr w:type="spellStart"/>
      <w:r w:rsidR="007502FB">
        <w:t>TwiSE</w:t>
      </w:r>
      <w:proofErr w:type="spellEnd"/>
      <w:r w:rsidR="007502FB">
        <w:t xml:space="preserve"> at SemEval-2016 Task 4: Twitter Sentiment Classification</w:t>
      </w:r>
      <w:r w:rsidR="00190040">
        <w:rPr>
          <w:lang w:eastAsia="ja-JP"/>
        </w:rPr>
        <w:t xml:space="preserve">. In </w:t>
      </w:r>
      <w:r w:rsidR="00190040">
        <w:rPr>
          <w:i/>
          <w:lang w:eastAsia="ja-JP"/>
        </w:rPr>
        <w:t>Proceedings of the 10</w:t>
      </w:r>
      <w:r w:rsidR="00190040" w:rsidRPr="00190040">
        <w:rPr>
          <w:i/>
          <w:vertAlign w:val="superscript"/>
          <w:lang w:eastAsia="ja-JP"/>
        </w:rPr>
        <w:t>th</w:t>
      </w:r>
      <w:r w:rsidR="00190040">
        <w:rPr>
          <w:i/>
          <w:lang w:eastAsia="ja-JP"/>
        </w:rPr>
        <w:t xml:space="preserve"> International Workshop on Semantic Evaluation (SemEval-2016)</w:t>
      </w:r>
      <w:r w:rsidR="00190040">
        <w:rPr>
          <w:lang w:eastAsia="ja-JP"/>
        </w:rPr>
        <w:t>, San Diego, US.</w:t>
      </w:r>
    </w:p>
    <w:p w14:paraId="65112F58" w14:textId="4E3EE357" w:rsidR="00CC3C37" w:rsidRPr="00A94C1C" w:rsidRDefault="00CC3C37" w:rsidP="00CC3C37">
      <w:pPr>
        <w:pStyle w:val="ACLReferencesText"/>
      </w:pPr>
      <w:proofErr w:type="spellStart"/>
      <w:r>
        <w:t>Preslav</w:t>
      </w:r>
      <w:proofErr w:type="spellEnd"/>
      <w:r>
        <w:t xml:space="preserve"> </w:t>
      </w:r>
      <w:proofErr w:type="spellStart"/>
      <w:r>
        <w:t>Nakov</w:t>
      </w:r>
      <w:proofErr w:type="spellEnd"/>
      <w:r>
        <w:t xml:space="preserve">, Alan Ritter, Sara Rosenthal, </w:t>
      </w:r>
      <w:proofErr w:type="spellStart"/>
      <w:r>
        <w:t>Fabrizio</w:t>
      </w:r>
      <w:proofErr w:type="spellEnd"/>
      <w:r>
        <w:t xml:space="preserve"> </w:t>
      </w:r>
      <w:proofErr w:type="spellStart"/>
      <w:r>
        <w:t>Sebastiani</w:t>
      </w:r>
      <w:proofErr w:type="spellEnd"/>
      <w:r>
        <w:t xml:space="preserve">, and </w:t>
      </w:r>
      <w:proofErr w:type="spellStart"/>
      <w:r>
        <w:t>Veselin</w:t>
      </w:r>
      <w:proofErr w:type="spellEnd"/>
      <w:r>
        <w:t xml:space="preserve"> </w:t>
      </w:r>
      <w:proofErr w:type="spellStart"/>
      <w:r>
        <w:t>Stoyanov</w:t>
      </w:r>
      <w:proofErr w:type="spellEnd"/>
      <w:r w:rsidRPr="00F107EC">
        <w:t>.</w:t>
      </w:r>
      <w:r w:rsidR="00672A3F">
        <w:t xml:space="preserve"> 2016.</w:t>
      </w:r>
      <w:r w:rsidRPr="00F107EC">
        <w:t xml:space="preserve"> </w:t>
      </w:r>
      <w:r w:rsidR="005A7EBF" w:rsidRPr="00672A3F">
        <w:t>SemEval-2016 Task 4: Sentiment Analysis in Twitter</w:t>
      </w:r>
      <w:r w:rsidR="005A7EBF">
        <w:rPr>
          <w:i/>
        </w:rPr>
        <w:t>.</w:t>
      </w:r>
      <w:r w:rsidR="005A7EBF">
        <w:t xml:space="preserve"> </w:t>
      </w:r>
      <w:r w:rsidR="00672A3F">
        <w:t xml:space="preserve">Association for Computational Linguistics. </w:t>
      </w:r>
      <w:r w:rsidR="005A7EBF">
        <w:t xml:space="preserve">In </w:t>
      </w:r>
      <w:r w:rsidR="00A94C1C">
        <w:rPr>
          <w:i/>
        </w:rPr>
        <w:t>Proceedings of the 10</w:t>
      </w:r>
      <w:r w:rsidR="00A94C1C" w:rsidRPr="00A94C1C">
        <w:rPr>
          <w:i/>
          <w:vertAlign w:val="superscript"/>
        </w:rPr>
        <w:t>th</w:t>
      </w:r>
      <w:r w:rsidR="00A94C1C">
        <w:rPr>
          <w:i/>
        </w:rPr>
        <w:t xml:space="preserve"> International Workshop on Semantic Evaluation (SemEval-2016)</w:t>
      </w:r>
      <w:r w:rsidR="00672A3F">
        <w:t>, San Diego, US</w:t>
      </w:r>
      <w:r w:rsidR="003230D4">
        <w:t>.</w:t>
      </w:r>
    </w:p>
    <w:p w14:paraId="50F75F74" w14:textId="5DA4550C" w:rsidR="001D5389" w:rsidRDefault="003230D4" w:rsidP="00F107EC">
      <w:pPr>
        <w:pStyle w:val="ACLReferencesText"/>
      </w:pPr>
      <w:r>
        <w:t xml:space="preserve">Stefan </w:t>
      </w:r>
      <w:proofErr w:type="spellStart"/>
      <w:r>
        <w:t>R</w:t>
      </w:r>
      <w:r w:rsidRPr="003230D4">
        <w:t>ä</w:t>
      </w:r>
      <w:r>
        <w:t>biger</w:t>
      </w:r>
      <w:proofErr w:type="spellEnd"/>
      <w:r>
        <w:t xml:space="preserve">, </w:t>
      </w:r>
      <w:proofErr w:type="spellStart"/>
      <w:r>
        <w:t>Mishal</w:t>
      </w:r>
      <w:proofErr w:type="spellEnd"/>
      <w:r>
        <w:t xml:space="preserve"> </w:t>
      </w:r>
      <w:proofErr w:type="spellStart"/>
      <w:r>
        <w:t>Kazmi</w:t>
      </w:r>
      <w:proofErr w:type="spellEnd"/>
      <w:r>
        <w:t xml:space="preserve">, </w:t>
      </w:r>
      <w:proofErr w:type="spellStart"/>
      <w:r>
        <w:t>Y</w:t>
      </w:r>
      <w:r w:rsidRPr="003230D4">
        <w:t>ü</w:t>
      </w:r>
      <w:r>
        <w:t>cel</w:t>
      </w:r>
      <w:proofErr w:type="spellEnd"/>
      <w:r>
        <w:t xml:space="preserve"> </w:t>
      </w:r>
      <w:proofErr w:type="spellStart"/>
      <w:r>
        <w:t>Saygin</w:t>
      </w:r>
      <w:proofErr w:type="spellEnd"/>
      <w:r>
        <w:t xml:space="preserve">, Peter </w:t>
      </w:r>
      <w:proofErr w:type="spellStart"/>
      <w:r>
        <w:t>Sch</w:t>
      </w:r>
      <w:r w:rsidRPr="003230D4">
        <w:t>ü</w:t>
      </w:r>
      <w:r>
        <w:t>ller</w:t>
      </w:r>
      <w:proofErr w:type="spellEnd"/>
      <w:r>
        <w:t xml:space="preserve">, and Myra </w:t>
      </w:r>
      <w:proofErr w:type="spellStart"/>
      <w:r>
        <w:t>Spiliopoulou</w:t>
      </w:r>
      <w:proofErr w:type="spellEnd"/>
      <w:r>
        <w:t xml:space="preserve">. 2016. </w:t>
      </w:r>
      <w:proofErr w:type="spellStart"/>
      <w:r>
        <w:t>SteM</w:t>
      </w:r>
      <w:proofErr w:type="spellEnd"/>
      <w:r>
        <w:t xml:space="preserve"> at SemEval-2016 Task 4: Applying Active Learning to Improve Sentiment Classification. In </w:t>
      </w:r>
      <w:r>
        <w:rPr>
          <w:i/>
        </w:rPr>
        <w:t>Proceedings of the 10</w:t>
      </w:r>
      <w:r w:rsidRPr="003230D4">
        <w:rPr>
          <w:i/>
          <w:vertAlign w:val="superscript"/>
        </w:rPr>
        <w:t>th</w:t>
      </w:r>
      <w:r>
        <w:rPr>
          <w:i/>
        </w:rPr>
        <w:t xml:space="preserve"> International Workshop on Semantic Evaluation (SemEval-2016)</w:t>
      </w:r>
      <w:r>
        <w:t>, San Diego, US.</w:t>
      </w:r>
    </w:p>
    <w:p w14:paraId="045FA267" w14:textId="37FF54D7" w:rsidR="003230D4" w:rsidRPr="00332072" w:rsidRDefault="00332072" w:rsidP="00F107EC">
      <w:pPr>
        <w:pStyle w:val="ACLReferencesText"/>
      </w:pPr>
      <w:r>
        <w:lastRenderedPageBreak/>
        <w:t xml:space="preserve">Vikrant Yadav. 2016. </w:t>
      </w:r>
      <w:proofErr w:type="spellStart"/>
      <w:r>
        <w:t>thecerealkiller</w:t>
      </w:r>
      <w:proofErr w:type="spellEnd"/>
      <w:r>
        <w:t xml:space="preserve"> at SemEval-2016 Task 4: Deep Learning based System for Classifying Sentiment of Tweets on Two Point Scale. In </w:t>
      </w:r>
      <w:r>
        <w:rPr>
          <w:i/>
        </w:rPr>
        <w:t>Proceedings of the 10</w:t>
      </w:r>
      <w:r w:rsidRPr="00332072">
        <w:rPr>
          <w:i/>
          <w:vertAlign w:val="superscript"/>
        </w:rPr>
        <w:t>th</w:t>
      </w:r>
      <w:r>
        <w:rPr>
          <w:i/>
        </w:rPr>
        <w:t xml:space="preserve"> International Workshop on Semantic Evaluation (SemEval-2016)</w:t>
      </w:r>
      <w:r>
        <w:t>, San Diego, US.</w:t>
      </w:r>
    </w:p>
    <w:sectPr w:rsidR="003230D4" w:rsidRPr="00332072"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FDC258" w14:textId="77777777" w:rsidR="00904435" w:rsidRDefault="00904435">
      <w:r>
        <w:separator/>
      </w:r>
    </w:p>
    <w:p w14:paraId="14155FB2" w14:textId="77777777" w:rsidR="00904435" w:rsidRDefault="00904435"/>
  </w:endnote>
  <w:endnote w:type="continuationSeparator" w:id="0">
    <w:p w14:paraId="3EE67E1A" w14:textId="77777777" w:rsidR="00904435" w:rsidRDefault="00904435">
      <w:r>
        <w:continuationSeparator/>
      </w:r>
    </w:p>
    <w:p w14:paraId="2B8084E9" w14:textId="77777777" w:rsidR="00904435" w:rsidRDefault="00904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34C76"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8E437E" w14:textId="77777777" w:rsidR="00904435" w:rsidRDefault="00904435" w:rsidP="00A56EDB">
      <w:pPr>
        <w:widowControl w:val="0"/>
        <w:spacing w:line="120" w:lineRule="auto"/>
      </w:pPr>
      <w:r>
        <w:separator/>
      </w:r>
      <w:r>
        <w:separator/>
      </w:r>
      <w:r>
        <w:t xml:space="preserve"> </w:t>
      </w:r>
    </w:p>
  </w:footnote>
  <w:footnote w:type="continuationSeparator" w:id="0">
    <w:p w14:paraId="36DEEAFC" w14:textId="77777777" w:rsidR="00904435" w:rsidRDefault="00904435" w:rsidP="00A56EDB">
      <w:pPr>
        <w:widowControl w:val="0"/>
        <w:spacing w:line="120" w:lineRule="auto"/>
      </w:pPr>
      <w:r>
        <w:separator/>
      </w:r>
    </w:p>
  </w:footnote>
  <w:footnote w:type="continuationNotice" w:id="1">
    <w:p w14:paraId="3CCB33B1" w14:textId="77777777" w:rsidR="00904435" w:rsidRDefault="00904435" w:rsidP="00A56EDB">
      <w:pPr>
        <w:widowControl w:val="0"/>
        <w:spacing w:line="120" w:lineRule="auto"/>
      </w:pPr>
      <w:r>
        <w:separator/>
      </w:r>
    </w:p>
  </w:footnote>
  <w:footnote w:id="2">
    <w:p w14:paraId="6BA39752" w14:textId="26C5E91D" w:rsidR="00FE4C01" w:rsidRDefault="00FE4C01" w:rsidP="00A56EDB">
      <w:pPr>
        <w:pStyle w:val="ACLFootnoteText"/>
        <w:rPr>
          <w:lang w:eastAsia="tr-TR"/>
        </w:rPr>
      </w:pPr>
      <w:r>
        <w:rPr>
          <w:rStyle w:val="FootnoteReference"/>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E15985" w14:textId="77777777" w:rsidR="00FE4C01" w:rsidRDefault="00FE4C01" w:rsidP="00D720EC">
    <w:pPr>
      <w:rPr>
        <w:rFonts w:ascii="Arial" w:hAnsi="Arial" w:cs="Arial"/>
        <w:b/>
        <w:sz w:val="18"/>
      </w:rPr>
    </w:pPr>
  </w:p>
  <w:p w14:paraId="5E33F957" w14:textId="77777777" w:rsidR="00FE4C01" w:rsidRDefault="00FE4C01" w:rsidP="00FE794D">
    <w:pPr>
      <w:jc w:val="center"/>
      <w:rPr>
        <w:rFonts w:ascii="Arial" w:hAnsi="Arial" w:cs="Arial"/>
        <w:b/>
        <w:sz w:val="18"/>
      </w:rPr>
    </w:pPr>
  </w:p>
  <w:p w14:paraId="0AF15706"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8">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8B23F8"/>
    <w:multiLevelType w:val="singleLevel"/>
    <w:tmpl w:val="12CEED98"/>
    <w:lvl w:ilvl="0">
      <w:start w:val="1"/>
      <w:numFmt w:val="decimal"/>
      <w:lvlText w:val="%1."/>
      <w:legacy w:legacy="1" w:legacySpace="0" w:legacyIndent="360"/>
      <w:lvlJc w:val="left"/>
      <w:pPr>
        <w:ind w:left="360" w:hanging="360"/>
      </w:pPr>
    </w:lvl>
  </w:abstractNum>
  <w:abstractNum w:abstractNumId="10">
    <w:nsid w:val="32326AB9"/>
    <w:multiLevelType w:val="hybridMultilevel"/>
    <w:tmpl w:val="816A44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9"/>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8"/>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25592"/>
    <w:rsid w:val="00027F91"/>
    <w:rsid w:val="00030275"/>
    <w:rsid w:val="00030F31"/>
    <w:rsid w:val="000318DE"/>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90586"/>
    <w:rsid w:val="00090940"/>
    <w:rsid w:val="00092443"/>
    <w:rsid w:val="00093514"/>
    <w:rsid w:val="00095DE8"/>
    <w:rsid w:val="00096DF3"/>
    <w:rsid w:val="000A2349"/>
    <w:rsid w:val="000A4693"/>
    <w:rsid w:val="000A55F9"/>
    <w:rsid w:val="000A56DB"/>
    <w:rsid w:val="000C34F6"/>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4B9D"/>
    <w:rsid w:val="00116AC5"/>
    <w:rsid w:val="0012340F"/>
    <w:rsid w:val="001244A7"/>
    <w:rsid w:val="001260DE"/>
    <w:rsid w:val="00127666"/>
    <w:rsid w:val="001279F2"/>
    <w:rsid w:val="0013067B"/>
    <w:rsid w:val="001306A9"/>
    <w:rsid w:val="0013104F"/>
    <w:rsid w:val="00135549"/>
    <w:rsid w:val="00143B69"/>
    <w:rsid w:val="00144BF7"/>
    <w:rsid w:val="00146F30"/>
    <w:rsid w:val="001523F4"/>
    <w:rsid w:val="00154035"/>
    <w:rsid w:val="001542FF"/>
    <w:rsid w:val="00157FDB"/>
    <w:rsid w:val="001618CC"/>
    <w:rsid w:val="00161CA4"/>
    <w:rsid w:val="001623F4"/>
    <w:rsid w:val="00164540"/>
    <w:rsid w:val="00176848"/>
    <w:rsid w:val="001826DD"/>
    <w:rsid w:val="00190040"/>
    <w:rsid w:val="00195877"/>
    <w:rsid w:val="001979F1"/>
    <w:rsid w:val="001A17E3"/>
    <w:rsid w:val="001A5F14"/>
    <w:rsid w:val="001A6A2C"/>
    <w:rsid w:val="001B4D7A"/>
    <w:rsid w:val="001B5C3B"/>
    <w:rsid w:val="001B6594"/>
    <w:rsid w:val="001B6EA1"/>
    <w:rsid w:val="001C11A1"/>
    <w:rsid w:val="001C3639"/>
    <w:rsid w:val="001C461A"/>
    <w:rsid w:val="001C487E"/>
    <w:rsid w:val="001C5777"/>
    <w:rsid w:val="001C5D6A"/>
    <w:rsid w:val="001C5FDF"/>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76D"/>
    <w:rsid w:val="00216AF3"/>
    <w:rsid w:val="00220C1C"/>
    <w:rsid w:val="00220F5F"/>
    <w:rsid w:val="002263B1"/>
    <w:rsid w:val="00226F3F"/>
    <w:rsid w:val="00227905"/>
    <w:rsid w:val="00235C1C"/>
    <w:rsid w:val="00243AA3"/>
    <w:rsid w:val="002443B8"/>
    <w:rsid w:val="002456E5"/>
    <w:rsid w:val="0024756A"/>
    <w:rsid w:val="00250EBA"/>
    <w:rsid w:val="0025278A"/>
    <w:rsid w:val="00253EFC"/>
    <w:rsid w:val="00254D8B"/>
    <w:rsid w:val="00255301"/>
    <w:rsid w:val="00260219"/>
    <w:rsid w:val="002639B3"/>
    <w:rsid w:val="0026405D"/>
    <w:rsid w:val="00266F6E"/>
    <w:rsid w:val="0027176F"/>
    <w:rsid w:val="00271D4E"/>
    <w:rsid w:val="00272E1C"/>
    <w:rsid w:val="002767D7"/>
    <w:rsid w:val="002830D5"/>
    <w:rsid w:val="002856EC"/>
    <w:rsid w:val="00286341"/>
    <w:rsid w:val="002916DE"/>
    <w:rsid w:val="002921E5"/>
    <w:rsid w:val="00292512"/>
    <w:rsid w:val="00296DAB"/>
    <w:rsid w:val="00297CBF"/>
    <w:rsid w:val="002B2572"/>
    <w:rsid w:val="002B33EF"/>
    <w:rsid w:val="002B55F5"/>
    <w:rsid w:val="002B7BC5"/>
    <w:rsid w:val="002C1C6F"/>
    <w:rsid w:val="002C1EBB"/>
    <w:rsid w:val="002C3B02"/>
    <w:rsid w:val="002C4D18"/>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30D4"/>
    <w:rsid w:val="003240C8"/>
    <w:rsid w:val="003241BA"/>
    <w:rsid w:val="003263B3"/>
    <w:rsid w:val="00330D3F"/>
    <w:rsid w:val="00332072"/>
    <w:rsid w:val="003400CC"/>
    <w:rsid w:val="00344750"/>
    <w:rsid w:val="0034529E"/>
    <w:rsid w:val="003461FB"/>
    <w:rsid w:val="00347CF8"/>
    <w:rsid w:val="00350A3B"/>
    <w:rsid w:val="00354C78"/>
    <w:rsid w:val="00356CF3"/>
    <w:rsid w:val="00356D5D"/>
    <w:rsid w:val="0036119D"/>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B7067"/>
    <w:rsid w:val="003C337A"/>
    <w:rsid w:val="003D671F"/>
    <w:rsid w:val="003D69C8"/>
    <w:rsid w:val="003E16B3"/>
    <w:rsid w:val="003E5149"/>
    <w:rsid w:val="003E5187"/>
    <w:rsid w:val="003E5420"/>
    <w:rsid w:val="003E6319"/>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5A08"/>
    <w:rsid w:val="00486CD7"/>
    <w:rsid w:val="00486DC0"/>
    <w:rsid w:val="00487743"/>
    <w:rsid w:val="00490939"/>
    <w:rsid w:val="00493EF7"/>
    <w:rsid w:val="00496898"/>
    <w:rsid w:val="00496ADC"/>
    <w:rsid w:val="004A17EC"/>
    <w:rsid w:val="004A3F93"/>
    <w:rsid w:val="004B2150"/>
    <w:rsid w:val="004B4AC4"/>
    <w:rsid w:val="004C06B9"/>
    <w:rsid w:val="004D2D61"/>
    <w:rsid w:val="004D7B30"/>
    <w:rsid w:val="004E02A9"/>
    <w:rsid w:val="004E4AB5"/>
    <w:rsid w:val="004E5AC0"/>
    <w:rsid w:val="004E5BCD"/>
    <w:rsid w:val="004F231F"/>
    <w:rsid w:val="004F7C24"/>
    <w:rsid w:val="00501C85"/>
    <w:rsid w:val="00502645"/>
    <w:rsid w:val="00503966"/>
    <w:rsid w:val="00505040"/>
    <w:rsid w:val="00511102"/>
    <w:rsid w:val="0051277F"/>
    <w:rsid w:val="00514C45"/>
    <w:rsid w:val="005151C6"/>
    <w:rsid w:val="00515FD1"/>
    <w:rsid w:val="00517817"/>
    <w:rsid w:val="00520012"/>
    <w:rsid w:val="00520F2C"/>
    <w:rsid w:val="00522D46"/>
    <w:rsid w:val="00522E53"/>
    <w:rsid w:val="005265AA"/>
    <w:rsid w:val="005275FB"/>
    <w:rsid w:val="00530713"/>
    <w:rsid w:val="00531F8C"/>
    <w:rsid w:val="0053465A"/>
    <w:rsid w:val="005473F2"/>
    <w:rsid w:val="00547EE9"/>
    <w:rsid w:val="005549CD"/>
    <w:rsid w:val="00555039"/>
    <w:rsid w:val="0055553B"/>
    <w:rsid w:val="00555B39"/>
    <w:rsid w:val="0056434C"/>
    <w:rsid w:val="00564B1C"/>
    <w:rsid w:val="00565FE6"/>
    <w:rsid w:val="005819BF"/>
    <w:rsid w:val="00584B09"/>
    <w:rsid w:val="00594076"/>
    <w:rsid w:val="0059711A"/>
    <w:rsid w:val="005A1F28"/>
    <w:rsid w:val="005A3B8A"/>
    <w:rsid w:val="005A5771"/>
    <w:rsid w:val="005A756E"/>
    <w:rsid w:val="005A7EBF"/>
    <w:rsid w:val="005B22CC"/>
    <w:rsid w:val="005B27E3"/>
    <w:rsid w:val="005B39E5"/>
    <w:rsid w:val="005B5E35"/>
    <w:rsid w:val="005C1FC8"/>
    <w:rsid w:val="005C5A9F"/>
    <w:rsid w:val="005D27CD"/>
    <w:rsid w:val="005D4B7B"/>
    <w:rsid w:val="005D4CE5"/>
    <w:rsid w:val="005D580C"/>
    <w:rsid w:val="005D634E"/>
    <w:rsid w:val="005D7E5B"/>
    <w:rsid w:val="005E4B32"/>
    <w:rsid w:val="005E553B"/>
    <w:rsid w:val="005E637C"/>
    <w:rsid w:val="005F4092"/>
    <w:rsid w:val="005F522B"/>
    <w:rsid w:val="0060041E"/>
    <w:rsid w:val="00600E47"/>
    <w:rsid w:val="006030E4"/>
    <w:rsid w:val="00603265"/>
    <w:rsid w:val="00604E75"/>
    <w:rsid w:val="00605406"/>
    <w:rsid w:val="00607B3B"/>
    <w:rsid w:val="006147C1"/>
    <w:rsid w:val="00620D7E"/>
    <w:rsid w:val="006214B0"/>
    <w:rsid w:val="00631628"/>
    <w:rsid w:val="0063182D"/>
    <w:rsid w:val="00635866"/>
    <w:rsid w:val="00635D7E"/>
    <w:rsid w:val="00636C3E"/>
    <w:rsid w:val="00641217"/>
    <w:rsid w:val="006460F8"/>
    <w:rsid w:val="00652081"/>
    <w:rsid w:val="00652364"/>
    <w:rsid w:val="0065255F"/>
    <w:rsid w:val="00653448"/>
    <w:rsid w:val="006534EC"/>
    <w:rsid w:val="00654A07"/>
    <w:rsid w:val="00656416"/>
    <w:rsid w:val="00656A99"/>
    <w:rsid w:val="00656E72"/>
    <w:rsid w:val="00661D7C"/>
    <w:rsid w:val="00664C3A"/>
    <w:rsid w:val="00665D31"/>
    <w:rsid w:val="00666D07"/>
    <w:rsid w:val="00672A3F"/>
    <w:rsid w:val="0067439C"/>
    <w:rsid w:val="00676254"/>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4E24"/>
    <w:rsid w:val="006C7EAB"/>
    <w:rsid w:val="006D2131"/>
    <w:rsid w:val="006D6257"/>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178"/>
    <w:rsid w:val="00743886"/>
    <w:rsid w:val="00743A06"/>
    <w:rsid w:val="00746442"/>
    <w:rsid w:val="007466B5"/>
    <w:rsid w:val="00746756"/>
    <w:rsid w:val="0074732D"/>
    <w:rsid w:val="007502FB"/>
    <w:rsid w:val="007568AE"/>
    <w:rsid w:val="00756CE0"/>
    <w:rsid w:val="00764216"/>
    <w:rsid w:val="007673B7"/>
    <w:rsid w:val="00767BFE"/>
    <w:rsid w:val="00770921"/>
    <w:rsid w:val="00771CED"/>
    <w:rsid w:val="007728D0"/>
    <w:rsid w:val="007745D9"/>
    <w:rsid w:val="00774DB4"/>
    <w:rsid w:val="007844C6"/>
    <w:rsid w:val="00786238"/>
    <w:rsid w:val="00790654"/>
    <w:rsid w:val="00793890"/>
    <w:rsid w:val="00796AF7"/>
    <w:rsid w:val="007970C1"/>
    <w:rsid w:val="007A2F22"/>
    <w:rsid w:val="007B1057"/>
    <w:rsid w:val="007B290A"/>
    <w:rsid w:val="007B63F7"/>
    <w:rsid w:val="007B6823"/>
    <w:rsid w:val="007B70A7"/>
    <w:rsid w:val="007B70B4"/>
    <w:rsid w:val="007C45F9"/>
    <w:rsid w:val="007C4618"/>
    <w:rsid w:val="007C7951"/>
    <w:rsid w:val="007D1CEE"/>
    <w:rsid w:val="007D663D"/>
    <w:rsid w:val="007E0979"/>
    <w:rsid w:val="007E350A"/>
    <w:rsid w:val="007E6B62"/>
    <w:rsid w:val="007F0002"/>
    <w:rsid w:val="007F15C9"/>
    <w:rsid w:val="007F7066"/>
    <w:rsid w:val="007F7D13"/>
    <w:rsid w:val="00804F2E"/>
    <w:rsid w:val="0081147B"/>
    <w:rsid w:val="00812E7C"/>
    <w:rsid w:val="00814F5B"/>
    <w:rsid w:val="00824716"/>
    <w:rsid w:val="008251B1"/>
    <w:rsid w:val="00826D02"/>
    <w:rsid w:val="00833E00"/>
    <w:rsid w:val="0084665C"/>
    <w:rsid w:val="0085139B"/>
    <w:rsid w:val="00857FB5"/>
    <w:rsid w:val="00860D0A"/>
    <w:rsid w:val="00861030"/>
    <w:rsid w:val="008630C7"/>
    <w:rsid w:val="0086469A"/>
    <w:rsid w:val="008675A1"/>
    <w:rsid w:val="00870502"/>
    <w:rsid w:val="00874EF1"/>
    <w:rsid w:val="00875715"/>
    <w:rsid w:val="00877D4E"/>
    <w:rsid w:val="00886013"/>
    <w:rsid w:val="00891CB8"/>
    <w:rsid w:val="00892621"/>
    <w:rsid w:val="008929FA"/>
    <w:rsid w:val="00893144"/>
    <w:rsid w:val="008937F7"/>
    <w:rsid w:val="0089439C"/>
    <w:rsid w:val="00897147"/>
    <w:rsid w:val="008B0168"/>
    <w:rsid w:val="008B3E25"/>
    <w:rsid w:val="008B5742"/>
    <w:rsid w:val="008B5DAF"/>
    <w:rsid w:val="008B643F"/>
    <w:rsid w:val="008B67FB"/>
    <w:rsid w:val="008C1436"/>
    <w:rsid w:val="008C1828"/>
    <w:rsid w:val="008C6E12"/>
    <w:rsid w:val="008D048E"/>
    <w:rsid w:val="008D4607"/>
    <w:rsid w:val="008D726B"/>
    <w:rsid w:val="008E45E6"/>
    <w:rsid w:val="008F4ADD"/>
    <w:rsid w:val="008F4E7E"/>
    <w:rsid w:val="008F5B68"/>
    <w:rsid w:val="008F633C"/>
    <w:rsid w:val="008F79A5"/>
    <w:rsid w:val="00901AA3"/>
    <w:rsid w:val="00902F80"/>
    <w:rsid w:val="00903B24"/>
    <w:rsid w:val="00904008"/>
    <w:rsid w:val="00904100"/>
    <w:rsid w:val="00904435"/>
    <w:rsid w:val="00904658"/>
    <w:rsid w:val="00904892"/>
    <w:rsid w:val="0090535E"/>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54E5"/>
    <w:rsid w:val="00986AFC"/>
    <w:rsid w:val="00986EA2"/>
    <w:rsid w:val="00986F02"/>
    <w:rsid w:val="00991646"/>
    <w:rsid w:val="00991EF8"/>
    <w:rsid w:val="00994783"/>
    <w:rsid w:val="00995AD3"/>
    <w:rsid w:val="009963C4"/>
    <w:rsid w:val="009A27B8"/>
    <w:rsid w:val="009A46D9"/>
    <w:rsid w:val="009B01B9"/>
    <w:rsid w:val="009B4908"/>
    <w:rsid w:val="009B564C"/>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6A4"/>
    <w:rsid w:val="009E5B39"/>
    <w:rsid w:val="009E7531"/>
    <w:rsid w:val="009E77BA"/>
    <w:rsid w:val="009F0BF7"/>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546E"/>
    <w:rsid w:val="00A75D15"/>
    <w:rsid w:val="00A76606"/>
    <w:rsid w:val="00A820BE"/>
    <w:rsid w:val="00A83E15"/>
    <w:rsid w:val="00A8465C"/>
    <w:rsid w:val="00A84808"/>
    <w:rsid w:val="00A927B7"/>
    <w:rsid w:val="00A94C1C"/>
    <w:rsid w:val="00A974E0"/>
    <w:rsid w:val="00AA4669"/>
    <w:rsid w:val="00AA601B"/>
    <w:rsid w:val="00AB51D6"/>
    <w:rsid w:val="00AB7802"/>
    <w:rsid w:val="00AC0423"/>
    <w:rsid w:val="00AC3042"/>
    <w:rsid w:val="00AC5C28"/>
    <w:rsid w:val="00AC6424"/>
    <w:rsid w:val="00AD11F5"/>
    <w:rsid w:val="00AD3782"/>
    <w:rsid w:val="00AD50FA"/>
    <w:rsid w:val="00AE2DFB"/>
    <w:rsid w:val="00AE2E60"/>
    <w:rsid w:val="00AE39E7"/>
    <w:rsid w:val="00AE52E9"/>
    <w:rsid w:val="00AE579A"/>
    <w:rsid w:val="00AF0D89"/>
    <w:rsid w:val="00AF0ED3"/>
    <w:rsid w:val="00AF218F"/>
    <w:rsid w:val="00B00A0A"/>
    <w:rsid w:val="00B01C84"/>
    <w:rsid w:val="00B04787"/>
    <w:rsid w:val="00B047EC"/>
    <w:rsid w:val="00B0789C"/>
    <w:rsid w:val="00B10C0C"/>
    <w:rsid w:val="00B11102"/>
    <w:rsid w:val="00B13E20"/>
    <w:rsid w:val="00B21D28"/>
    <w:rsid w:val="00B228B6"/>
    <w:rsid w:val="00B23714"/>
    <w:rsid w:val="00B24498"/>
    <w:rsid w:val="00B25BEF"/>
    <w:rsid w:val="00B26B86"/>
    <w:rsid w:val="00B333B3"/>
    <w:rsid w:val="00B41532"/>
    <w:rsid w:val="00B50EBF"/>
    <w:rsid w:val="00B55C66"/>
    <w:rsid w:val="00B66494"/>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00FE"/>
    <w:rsid w:val="00BE2EB2"/>
    <w:rsid w:val="00BE5537"/>
    <w:rsid w:val="00BE5F35"/>
    <w:rsid w:val="00BE642C"/>
    <w:rsid w:val="00BF4E77"/>
    <w:rsid w:val="00BF6D1C"/>
    <w:rsid w:val="00BF78AF"/>
    <w:rsid w:val="00C02716"/>
    <w:rsid w:val="00C04BC2"/>
    <w:rsid w:val="00C059D0"/>
    <w:rsid w:val="00C0610E"/>
    <w:rsid w:val="00C066DC"/>
    <w:rsid w:val="00C07A98"/>
    <w:rsid w:val="00C12B44"/>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86FD3"/>
    <w:rsid w:val="00C944A0"/>
    <w:rsid w:val="00C94BBB"/>
    <w:rsid w:val="00C9698E"/>
    <w:rsid w:val="00C96DDE"/>
    <w:rsid w:val="00CA38BA"/>
    <w:rsid w:val="00CA4E65"/>
    <w:rsid w:val="00CB2D37"/>
    <w:rsid w:val="00CB768B"/>
    <w:rsid w:val="00CC0BEC"/>
    <w:rsid w:val="00CC11E9"/>
    <w:rsid w:val="00CC30AB"/>
    <w:rsid w:val="00CC3C37"/>
    <w:rsid w:val="00CD3B8A"/>
    <w:rsid w:val="00CD6FB8"/>
    <w:rsid w:val="00CE0D22"/>
    <w:rsid w:val="00CE1CFA"/>
    <w:rsid w:val="00CE70FE"/>
    <w:rsid w:val="00CE7477"/>
    <w:rsid w:val="00D00868"/>
    <w:rsid w:val="00D0102F"/>
    <w:rsid w:val="00D0184D"/>
    <w:rsid w:val="00D027AC"/>
    <w:rsid w:val="00D107CA"/>
    <w:rsid w:val="00D1271C"/>
    <w:rsid w:val="00D12BEF"/>
    <w:rsid w:val="00D2208E"/>
    <w:rsid w:val="00D30493"/>
    <w:rsid w:val="00D3216E"/>
    <w:rsid w:val="00D33456"/>
    <w:rsid w:val="00D34385"/>
    <w:rsid w:val="00D42A1C"/>
    <w:rsid w:val="00D45F6C"/>
    <w:rsid w:val="00D50B08"/>
    <w:rsid w:val="00D50C75"/>
    <w:rsid w:val="00D5210B"/>
    <w:rsid w:val="00D6267E"/>
    <w:rsid w:val="00D720EC"/>
    <w:rsid w:val="00D902B1"/>
    <w:rsid w:val="00D92CD1"/>
    <w:rsid w:val="00D92D87"/>
    <w:rsid w:val="00D962C7"/>
    <w:rsid w:val="00DA0CA1"/>
    <w:rsid w:val="00DA3498"/>
    <w:rsid w:val="00DA43AF"/>
    <w:rsid w:val="00DB218C"/>
    <w:rsid w:val="00DB28A3"/>
    <w:rsid w:val="00DB31D1"/>
    <w:rsid w:val="00DD0795"/>
    <w:rsid w:val="00DD0EC1"/>
    <w:rsid w:val="00DD17AE"/>
    <w:rsid w:val="00DD1E0F"/>
    <w:rsid w:val="00DD3DAA"/>
    <w:rsid w:val="00DD42DD"/>
    <w:rsid w:val="00DD4A42"/>
    <w:rsid w:val="00DD50D6"/>
    <w:rsid w:val="00DD6CAA"/>
    <w:rsid w:val="00DD6DB0"/>
    <w:rsid w:val="00DD7B9D"/>
    <w:rsid w:val="00DD7CE0"/>
    <w:rsid w:val="00DE0FC7"/>
    <w:rsid w:val="00DE536C"/>
    <w:rsid w:val="00DE65A5"/>
    <w:rsid w:val="00DF22A4"/>
    <w:rsid w:val="00DF332F"/>
    <w:rsid w:val="00DF48E5"/>
    <w:rsid w:val="00DF4975"/>
    <w:rsid w:val="00DF4E32"/>
    <w:rsid w:val="00DF7CA5"/>
    <w:rsid w:val="00E0022C"/>
    <w:rsid w:val="00E006C3"/>
    <w:rsid w:val="00E00E8F"/>
    <w:rsid w:val="00E025B8"/>
    <w:rsid w:val="00E0277C"/>
    <w:rsid w:val="00E040B2"/>
    <w:rsid w:val="00E06BC7"/>
    <w:rsid w:val="00E07A8C"/>
    <w:rsid w:val="00E1194D"/>
    <w:rsid w:val="00E13CBE"/>
    <w:rsid w:val="00E14412"/>
    <w:rsid w:val="00E1463B"/>
    <w:rsid w:val="00E20FA9"/>
    <w:rsid w:val="00E22445"/>
    <w:rsid w:val="00E26D7C"/>
    <w:rsid w:val="00E32646"/>
    <w:rsid w:val="00E35B71"/>
    <w:rsid w:val="00E363B2"/>
    <w:rsid w:val="00E36DF3"/>
    <w:rsid w:val="00E37BE9"/>
    <w:rsid w:val="00E502CC"/>
    <w:rsid w:val="00E6021F"/>
    <w:rsid w:val="00E6146A"/>
    <w:rsid w:val="00E62E9A"/>
    <w:rsid w:val="00E6522B"/>
    <w:rsid w:val="00E6608D"/>
    <w:rsid w:val="00E71757"/>
    <w:rsid w:val="00E80B3D"/>
    <w:rsid w:val="00E811D1"/>
    <w:rsid w:val="00E942DD"/>
    <w:rsid w:val="00E9502D"/>
    <w:rsid w:val="00E95074"/>
    <w:rsid w:val="00E95EC1"/>
    <w:rsid w:val="00E961BA"/>
    <w:rsid w:val="00E96915"/>
    <w:rsid w:val="00EA0E54"/>
    <w:rsid w:val="00EA13D3"/>
    <w:rsid w:val="00EA15FA"/>
    <w:rsid w:val="00EA4FCD"/>
    <w:rsid w:val="00EA5411"/>
    <w:rsid w:val="00EA5D4C"/>
    <w:rsid w:val="00EA6E26"/>
    <w:rsid w:val="00EA7855"/>
    <w:rsid w:val="00EB205D"/>
    <w:rsid w:val="00EB577F"/>
    <w:rsid w:val="00EC4631"/>
    <w:rsid w:val="00ED035A"/>
    <w:rsid w:val="00ED308F"/>
    <w:rsid w:val="00ED4CEC"/>
    <w:rsid w:val="00EE0A8E"/>
    <w:rsid w:val="00EE0D31"/>
    <w:rsid w:val="00EE23A8"/>
    <w:rsid w:val="00EE61DE"/>
    <w:rsid w:val="00F0082B"/>
    <w:rsid w:val="00F106BF"/>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EF6762"/>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2">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152600393">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406809623">
      <w:bodyDiv w:val="1"/>
      <w:marLeft w:val="0"/>
      <w:marRight w:val="0"/>
      <w:marTop w:val="0"/>
      <w:marBottom w:val="0"/>
      <w:divBdr>
        <w:top w:val="none" w:sz="0" w:space="0" w:color="auto"/>
        <w:left w:val="none" w:sz="0" w:space="0" w:color="auto"/>
        <w:bottom w:val="none" w:sz="0" w:space="0" w:color="auto"/>
        <w:right w:val="none" w:sz="0" w:space="0" w:color="auto"/>
      </w:divBdr>
    </w:div>
    <w:div w:id="455950556">
      <w:bodyDiv w:val="1"/>
      <w:marLeft w:val="0"/>
      <w:marRight w:val="0"/>
      <w:marTop w:val="0"/>
      <w:marBottom w:val="0"/>
      <w:divBdr>
        <w:top w:val="none" w:sz="0" w:space="0" w:color="auto"/>
        <w:left w:val="none" w:sz="0" w:space="0" w:color="auto"/>
        <w:bottom w:val="none" w:sz="0" w:space="0" w:color="auto"/>
        <w:right w:val="none" w:sz="0" w:space="0" w:color="auto"/>
      </w:divBdr>
    </w:div>
    <w:div w:id="544413906">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784230441">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497502922">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3BBD4-98BA-6D46-BCB1-CB18386D7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1696</Words>
  <Characters>9670</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11344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Ryan Benner</cp:lastModifiedBy>
  <cp:revision>3</cp:revision>
  <cp:lastPrinted>2017-10-18T04:23:00Z</cp:lastPrinted>
  <dcterms:created xsi:type="dcterms:W3CDTF">2017-10-18T04:23:00Z</dcterms:created>
  <dcterms:modified xsi:type="dcterms:W3CDTF">2017-10-18T04:24:00Z</dcterms:modified>
</cp:coreProperties>
</file>